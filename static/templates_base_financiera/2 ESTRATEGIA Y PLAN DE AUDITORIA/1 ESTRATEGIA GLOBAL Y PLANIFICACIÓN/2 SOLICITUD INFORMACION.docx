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A9" w:rsidRDefault="00451FA9" w:rsidP="00451FA9">
      <w:pPr>
        <w:spacing w:before="96"/>
        <w:ind w:left="548"/>
        <w:jc w:val="both"/>
        <w:rPr>
          <w:b/>
          <w:w w:val="105"/>
          <w:sz w:val="19"/>
        </w:rPr>
      </w:pPr>
      <w:bookmarkStart w:id="0" w:name="_GoBack"/>
      <w:bookmarkEnd w:id="0"/>
      <w:r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47BE7" wp14:editId="3E020ABC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188" w:rsidRPr="00BF560D" w:rsidRDefault="00A47188" w:rsidP="00A4718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PL-1.2</w:t>
                            </w:r>
                          </w:p>
                          <w:p w:rsidR="00451FA9" w:rsidRPr="00BF560D" w:rsidRDefault="00451FA9" w:rsidP="00451FA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:rsidR="00451FA9" w:rsidRDefault="00451FA9" w:rsidP="00451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47BE7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A47188" w:rsidRPr="00BF560D" w:rsidRDefault="00A47188" w:rsidP="00A47188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PL-1.2</w:t>
                      </w:r>
                    </w:p>
                    <w:p w:rsidR="00451FA9" w:rsidRPr="00BF560D" w:rsidRDefault="00451FA9" w:rsidP="00451FA9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</w:p>
                    <w:p w:rsidR="00451FA9" w:rsidRDefault="00451FA9" w:rsidP="00451FA9"/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2A284" wp14:editId="36018216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FA9" w:rsidRPr="005848A1" w:rsidRDefault="00451FA9" w:rsidP="00451F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2A284" id="Cuadro de texto 13" o:spid="_x0000_s1027" type="#_x0000_t202" style="position:absolute;left:0;text-align:left;margin-left:-15.3pt;margin-top:-15.35pt;width:114.75pt;height:4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451FA9" w:rsidRPr="005848A1" w:rsidRDefault="00451FA9" w:rsidP="00451FA9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451FA9" w:rsidRPr="00917361" w:rsidRDefault="00451FA9" w:rsidP="00451FA9">
      <w:pPr>
        <w:spacing w:before="96"/>
        <w:ind w:left="548"/>
        <w:jc w:val="both"/>
        <w:rPr>
          <w:b/>
          <w:w w:val="105"/>
          <w:sz w:val="24"/>
          <w:szCs w:val="24"/>
        </w:rPr>
      </w:pPr>
    </w:p>
    <w:p w:rsidR="00451FA9" w:rsidRPr="00921643" w:rsidRDefault="00451FA9" w:rsidP="00921643">
      <w:pPr>
        <w:ind w:left="550"/>
        <w:contextualSpacing/>
        <w:jc w:val="center"/>
        <w:rPr>
          <w:rFonts w:ascii="Segoe UI Emoji" w:hAnsi="Segoe UI Emoji"/>
          <w:bCs/>
          <w:w w:val="105"/>
          <w:sz w:val="24"/>
          <w:szCs w:val="24"/>
        </w:rPr>
      </w:pPr>
      <w:r w:rsidRPr="00921643">
        <w:rPr>
          <w:rFonts w:ascii="Segoe UI Emoji" w:hAnsi="Segoe UI Emoji"/>
          <w:bCs/>
          <w:w w:val="105"/>
          <w:sz w:val="24"/>
          <w:szCs w:val="24"/>
        </w:rPr>
        <w:t>Entidad XXXXXXX</w:t>
      </w:r>
    </w:p>
    <w:p w:rsidR="00451FA9" w:rsidRPr="00921643" w:rsidRDefault="00451FA9" w:rsidP="00921643">
      <w:pPr>
        <w:ind w:left="550"/>
        <w:contextualSpacing/>
        <w:jc w:val="center"/>
        <w:rPr>
          <w:rFonts w:ascii="Segoe UI Emoji" w:hAnsi="Segoe UI Emoji"/>
          <w:bCs/>
          <w:w w:val="105"/>
          <w:sz w:val="24"/>
          <w:szCs w:val="24"/>
        </w:rPr>
      </w:pPr>
      <w:r w:rsidRPr="00921643">
        <w:rPr>
          <w:rFonts w:ascii="Segoe UI Emoji" w:hAnsi="Segoe UI Emoji"/>
          <w:bCs/>
          <w:w w:val="105"/>
          <w:sz w:val="24"/>
          <w:szCs w:val="24"/>
        </w:rPr>
        <w:t>Auditoría de Estados Financieros</w:t>
      </w:r>
    </w:p>
    <w:p w:rsidR="00451FA9" w:rsidRDefault="00451FA9" w:rsidP="00921643">
      <w:pPr>
        <w:ind w:left="550"/>
        <w:contextualSpacing/>
        <w:jc w:val="center"/>
        <w:rPr>
          <w:rFonts w:ascii="Segoe UI Emoji" w:hAnsi="Segoe UI Emoji"/>
          <w:bCs/>
          <w:w w:val="105"/>
          <w:sz w:val="24"/>
          <w:szCs w:val="24"/>
        </w:rPr>
      </w:pPr>
      <w:r w:rsidRPr="00921643">
        <w:rPr>
          <w:rFonts w:ascii="Segoe UI Emoji" w:hAnsi="Segoe UI Emoji"/>
          <w:bCs/>
          <w:w w:val="105"/>
          <w:sz w:val="24"/>
          <w:szCs w:val="24"/>
        </w:rPr>
        <w:t xml:space="preserve">Del 01 de </w:t>
      </w:r>
      <w:proofErr w:type="gramStart"/>
      <w:r w:rsidRPr="00921643">
        <w:rPr>
          <w:rFonts w:ascii="Segoe UI Emoji" w:hAnsi="Segoe UI Emoji"/>
          <w:bCs/>
          <w:w w:val="105"/>
          <w:sz w:val="24"/>
          <w:szCs w:val="24"/>
        </w:rPr>
        <w:t>Enero</w:t>
      </w:r>
      <w:proofErr w:type="gramEnd"/>
      <w:r w:rsidRPr="00921643">
        <w:rPr>
          <w:rFonts w:ascii="Segoe UI Emoji" w:hAnsi="Segoe UI Emoji"/>
          <w:bCs/>
          <w:w w:val="105"/>
          <w:sz w:val="24"/>
          <w:szCs w:val="24"/>
        </w:rPr>
        <w:t xml:space="preserve"> al 31 de Diciembre de 2024</w:t>
      </w:r>
    </w:p>
    <w:p w:rsidR="00892827" w:rsidRPr="00892827" w:rsidRDefault="00892827" w:rsidP="00921643">
      <w:pPr>
        <w:ind w:left="550"/>
        <w:contextualSpacing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  <w:r w:rsidRPr="00892827">
        <w:rPr>
          <w:rFonts w:ascii="Segoe UI Emoji" w:hAnsi="Segoe UI Emoji"/>
          <w:b/>
          <w:bCs/>
          <w:w w:val="105"/>
          <w:sz w:val="30"/>
          <w:szCs w:val="30"/>
        </w:rPr>
        <w:t xml:space="preserve">Solicitud de Información </w:t>
      </w:r>
    </w:p>
    <w:p w:rsidR="00AD53D5" w:rsidRPr="00921643" w:rsidRDefault="00AD53D5" w:rsidP="00921643">
      <w:pPr>
        <w:pStyle w:val="Textoindependiente3"/>
        <w:spacing w:line="240" w:lineRule="auto"/>
        <w:contextualSpacing/>
        <w:rPr>
          <w:rFonts w:ascii="Segoe UI Emoji" w:hAnsi="Segoe UI Emoji" w:cs="Arial"/>
          <w:sz w:val="24"/>
          <w:szCs w:val="24"/>
        </w:rPr>
      </w:pPr>
    </w:p>
    <w:p w:rsidR="00451FA9" w:rsidRPr="00921643" w:rsidRDefault="00451F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 xml:space="preserve">Fecha: </w:t>
      </w:r>
      <w:r w:rsidR="00227B92" w:rsidRPr="00921643">
        <w:rPr>
          <w:rFonts w:ascii="Segoe UI Emoji" w:hAnsi="Segoe UI Emoji" w:cs="Arial"/>
          <w:b w:val="0"/>
          <w:sz w:val="24"/>
          <w:szCs w:val="24"/>
          <w:lang w:val="es-GT"/>
        </w:rPr>
        <w:t xml:space="preserve">Guatemala, </w:t>
      </w:r>
      <w:r w:rsidR="00451FA9" w:rsidRPr="00921643">
        <w:rPr>
          <w:rFonts w:ascii="Segoe UI Emoji" w:hAnsi="Segoe UI Emoji" w:cs="Arial"/>
          <w:b w:val="0"/>
          <w:sz w:val="24"/>
          <w:szCs w:val="24"/>
          <w:lang w:val="es-GT"/>
        </w:rPr>
        <w:t>20 de XXXXXXXX de 2024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A la atención de [Nombre del Funcionario Responsable]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Nombre de la Municipalidad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Dirección de la Municipalidad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sz w:val="24"/>
          <w:szCs w:val="24"/>
          <w:lang w:val="es-GT"/>
        </w:rPr>
        <w:t>Asunto:</w:t>
      </w: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 xml:space="preserve"> Solicitud de Información para Auditoría</w:t>
      </w:r>
    </w:p>
    <w:p w:rsidR="00485EDC" w:rsidRPr="00921643" w:rsidRDefault="00485EDC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Estimado/a [Nombre del Funcionario Responsable],</w:t>
      </w:r>
    </w:p>
    <w:p w:rsidR="00485EDC" w:rsidRPr="00921643" w:rsidRDefault="00485EDC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Espero que este mensaje le encuentre bien. Mi nombre es [Tu Nombre], y soy el auditor principal encargado de llevar a cabo la auditoría de los estados financieros de [Nombre de la Municipalidad] para el período que finaliza el [Fecha].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De conformidad con las Normas Internacionales de Auditoría (</w:t>
      </w:r>
      <w:proofErr w:type="spellStart"/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NIAs</w:t>
      </w:r>
      <w:proofErr w:type="spellEnd"/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), estamos solicitando información adicional que será necesaria para llevar a cabo una auditoría efectiva y completa. Agradecemos de antemano su cooperación en este proceso. La información solicitada es la siguiente: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D152DB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>
        <w:rPr>
          <w:rFonts w:ascii="Segoe UI Emoji" w:hAnsi="Segoe UI Emoji" w:cs="Arial"/>
          <w:sz w:val="24"/>
          <w:szCs w:val="24"/>
          <w:lang w:val="es-GT"/>
        </w:rPr>
        <w:t xml:space="preserve">1. </w:t>
      </w:r>
      <w:r w:rsidR="00886DA9" w:rsidRPr="00921643">
        <w:rPr>
          <w:rFonts w:ascii="Segoe UI Emoji" w:hAnsi="Segoe UI Emoji" w:cs="Arial"/>
          <w:sz w:val="24"/>
          <w:szCs w:val="24"/>
          <w:lang w:val="es-GT"/>
        </w:rPr>
        <w:t>Estados Financieros:</w:t>
      </w:r>
    </w:p>
    <w:p w:rsidR="00886DA9" w:rsidRPr="00921643" w:rsidRDefault="00886DA9" w:rsidP="00921643">
      <w:pPr>
        <w:pStyle w:val="Textoindependiente3"/>
        <w:numPr>
          <w:ilvl w:val="0"/>
          <w:numId w:val="29"/>
        </w:numPr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Copias de los estados financieros completos para el período auditado, incluyendo el balance general, el estado de resultados y el flujo de efectivo.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Libro Diario.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Balance Mayor.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Balance de Sumas y Saldos.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 xml:space="preserve">Balance General.  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Estado de Resultados o Pérdidas o Ganancias.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Estado de Cambios en el Patrimonio Neto.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t>Estado de Flujos de Efectivo.</w:t>
      </w:r>
    </w:p>
    <w:p w:rsidR="0097333E" w:rsidRPr="00921643" w:rsidRDefault="0097333E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Integraciones Auxiliares de las Cuentas Contables</w:t>
      </w:r>
      <w:r w:rsidR="00DD0E43" w:rsidRPr="00921643">
        <w:rPr>
          <w:rFonts w:ascii="Segoe UI Emoji" w:hAnsi="Segoe UI Emoji" w:cs="Arial"/>
          <w:sz w:val="24"/>
          <w:szCs w:val="24"/>
        </w:rPr>
        <w:t>.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sz w:val="24"/>
          <w:szCs w:val="24"/>
        </w:rPr>
        <w:lastRenderedPageBreak/>
        <w:t>Memoria e informe de gestión del ejercicio</w:t>
      </w:r>
      <w:r w:rsidR="00DD0E43" w:rsidRPr="00921643">
        <w:rPr>
          <w:rFonts w:ascii="Segoe UI Emoji" w:hAnsi="Segoe UI Emoji" w:cs="Arial"/>
          <w:sz w:val="24"/>
          <w:szCs w:val="24"/>
        </w:rPr>
        <w:t>.</w:t>
      </w:r>
      <w:r w:rsidRPr="00921643">
        <w:rPr>
          <w:rFonts w:ascii="Segoe UI Emoji" w:hAnsi="Segoe UI Emoji"/>
          <w:sz w:val="24"/>
          <w:szCs w:val="24"/>
        </w:rPr>
        <w:fldChar w:fldCharType="begin"/>
      </w:r>
      <w:r w:rsidRPr="00921643">
        <w:rPr>
          <w:rFonts w:ascii="Segoe UI Emoji" w:hAnsi="Segoe UI Emoji"/>
          <w:sz w:val="24"/>
          <w:szCs w:val="24"/>
        </w:rPr>
        <w:instrText xml:space="preserve"> DOCPROPERTY  FechaFinEjercicioY  \* MERGEFORMAT </w:instrText>
      </w:r>
      <w:r w:rsidRPr="00921643">
        <w:rPr>
          <w:rFonts w:ascii="Segoe UI Emoji" w:hAnsi="Segoe UI Emoji"/>
          <w:sz w:val="24"/>
          <w:szCs w:val="24"/>
        </w:rPr>
        <w:fldChar w:fldCharType="separate"/>
      </w:r>
      <w:r w:rsidRPr="00921643">
        <w:rPr>
          <w:rFonts w:ascii="Segoe UI Emoji" w:hAnsi="Segoe UI Emoji" w:cs="Arial"/>
          <w:sz w:val="24"/>
          <w:szCs w:val="24"/>
        </w:rPr>
        <w:t xml:space="preserve"> </w:t>
      </w:r>
      <w:r w:rsidRPr="00921643">
        <w:rPr>
          <w:rFonts w:ascii="Segoe UI Emoji" w:hAnsi="Segoe UI Emoji" w:cs="Arial"/>
          <w:sz w:val="24"/>
          <w:szCs w:val="24"/>
        </w:rPr>
        <w:fldChar w:fldCharType="end"/>
      </w:r>
      <w:r w:rsidRPr="00921643">
        <w:rPr>
          <w:rFonts w:ascii="Segoe UI Emoji" w:hAnsi="Segoe UI Emoji" w:cs="Arial"/>
          <w:sz w:val="24"/>
          <w:szCs w:val="24"/>
        </w:rPr>
        <w:t xml:space="preserve"> </w:t>
      </w:r>
    </w:p>
    <w:p w:rsidR="00370902" w:rsidRPr="00921643" w:rsidRDefault="00370902" w:rsidP="00921643">
      <w:pPr>
        <w:numPr>
          <w:ilvl w:val="1"/>
          <w:numId w:val="29"/>
        </w:numPr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  <w:r w:rsidRPr="00921643">
        <w:rPr>
          <w:rFonts w:ascii="Segoe UI Emoji" w:hAnsi="Segoe UI Emoji" w:cs="Arial"/>
          <w:bCs/>
          <w:sz w:val="24"/>
          <w:szCs w:val="24"/>
        </w:rPr>
        <w:t>Notas a los estados financieros</w:t>
      </w:r>
      <w:r w:rsidR="00DD0E43" w:rsidRPr="00921643">
        <w:rPr>
          <w:rFonts w:ascii="Segoe UI Emoji" w:hAnsi="Segoe UI Emoji" w:cs="Arial"/>
          <w:b/>
          <w:sz w:val="24"/>
          <w:szCs w:val="24"/>
          <w:u w:val="single"/>
        </w:rPr>
        <w:t>.</w:t>
      </w:r>
    </w:p>
    <w:p w:rsidR="00A55AEB" w:rsidRDefault="00A55AEB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</w:p>
    <w:p w:rsidR="00886DA9" w:rsidRPr="00921643" w:rsidRDefault="00EB0885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 w:rsidRPr="00921643">
        <w:rPr>
          <w:rFonts w:ascii="Segoe UI Emoji" w:hAnsi="Segoe UI Emoji" w:cs="Arial"/>
          <w:sz w:val="24"/>
          <w:szCs w:val="24"/>
          <w:lang w:val="es-GT"/>
        </w:rPr>
        <w:t>Presupuesto</w:t>
      </w:r>
      <w:r w:rsidR="00886DA9" w:rsidRPr="00921643">
        <w:rPr>
          <w:rFonts w:ascii="Segoe UI Emoji" w:hAnsi="Segoe UI Emoji" w:cs="Arial"/>
          <w:sz w:val="24"/>
          <w:szCs w:val="24"/>
          <w:lang w:val="es-GT"/>
        </w:rPr>
        <w:t>:</w:t>
      </w:r>
    </w:p>
    <w:p w:rsidR="00886DA9" w:rsidRPr="00921643" w:rsidRDefault="00886DA9" w:rsidP="00921643">
      <w:pPr>
        <w:pStyle w:val="Textoindependiente3"/>
        <w:numPr>
          <w:ilvl w:val="0"/>
          <w:numId w:val="29"/>
        </w:numPr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Copia del presupuesto municipal para el período correspondiente y cualquier revisión realizada durante el año.</w:t>
      </w:r>
    </w:p>
    <w:p w:rsidR="0055593E" w:rsidRDefault="0055593E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FD3001" w:rsidRPr="00921643" w:rsidRDefault="00FD3001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FD3001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>
        <w:rPr>
          <w:rFonts w:ascii="Segoe UI Emoji" w:hAnsi="Segoe UI Emoji" w:cs="Arial"/>
          <w:sz w:val="24"/>
          <w:szCs w:val="24"/>
          <w:lang w:val="es-GT"/>
        </w:rPr>
        <w:t xml:space="preserve">2. </w:t>
      </w:r>
      <w:r w:rsidR="00886DA9" w:rsidRPr="00921643">
        <w:rPr>
          <w:rFonts w:ascii="Segoe UI Emoji" w:hAnsi="Segoe UI Emoji" w:cs="Arial"/>
          <w:sz w:val="24"/>
          <w:szCs w:val="24"/>
          <w:lang w:val="es-GT"/>
        </w:rPr>
        <w:t>Documentación de Soporte:</w:t>
      </w:r>
    </w:p>
    <w:p w:rsidR="00921643" w:rsidRPr="00921643" w:rsidRDefault="00921643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711460" w:rsidRPr="00921643" w:rsidRDefault="00711460" w:rsidP="00921643">
      <w:pPr>
        <w:numPr>
          <w:ilvl w:val="0"/>
          <w:numId w:val="24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b/>
          <w:sz w:val="24"/>
          <w:szCs w:val="24"/>
        </w:rPr>
        <w:t xml:space="preserve">Datos de la entidad: </w:t>
      </w:r>
      <w:r w:rsidRPr="00921643">
        <w:rPr>
          <w:rFonts w:ascii="Segoe UI Emoji" w:hAnsi="Segoe UI Emoji" w:cs="Arial"/>
          <w:sz w:val="24"/>
          <w:szCs w:val="24"/>
        </w:rPr>
        <w:t xml:space="preserve">Es necesario nos faciliten </w:t>
      </w:r>
      <w:r w:rsidR="00BD3B01" w:rsidRPr="00921643">
        <w:rPr>
          <w:rFonts w:ascii="Segoe UI Emoji" w:hAnsi="Segoe UI Emoji" w:cs="Arial"/>
          <w:sz w:val="24"/>
          <w:szCs w:val="24"/>
        </w:rPr>
        <w:t>la siguiente</w:t>
      </w:r>
      <w:r w:rsidRPr="00921643">
        <w:rPr>
          <w:rFonts w:ascii="Segoe UI Emoji" w:hAnsi="Segoe UI Emoji" w:cs="Arial"/>
          <w:sz w:val="24"/>
          <w:szCs w:val="24"/>
        </w:rPr>
        <w:t xml:space="preserve"> documentación:</w:t>
      </w:r>
    </w:p>
    <w:p w:rsidR="00711460" w:rsidRPr="00921643" w:rsidRDefault="00711460" w:rsidP="00921643">
      <w:pPr>
        <w:ind w:left="360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711460" w:rsidRPr="00921643" w:rsidRDefault="00711460" w:rsidP="00921643">
      <w:pPr>
        <w:numPr>
          <w:ilvl w:val="1"/>
          <w:numId w:val="15"/>
        </w:numPr>
        <w:tabs>
          <w:tab w:val="clear" w:pos="1440"/>
          <w:tab w:val="num" w:pos="567"/>
        </w:tabs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 xml:space="preserve">Escritura de Constitución de la </w:t>
      </w:r>
      <w:r w:rsidR="007115B8">
        <w:rPr>
          <w:rFonts w:ascii="Segoe UI Emoji" w:hAnsi="Segoe UI Emoji" w:cs="Arial"/>
          <w:sz w:val="24"/>
          <w:szCs w:val="24"/>
        </w:rPr>
        <w:t xml:space="preserve">entidad </w:t>
      </w:r>
      <w:r w:rsidRPr="00921643">
        <w:rPr>
          <w:rFonts w:ascii="Segoe UI Emoji" w:hAnsi="Segoe UI Emoji" w:cs="Arial"/>
          <w:sz w:val="24"/>
          <w:szCs w:val="24"/>
        </w:rPr>
        <w:t>y Estatutos.</w:t>
      </w:r>
    </w:p>
    <w:p w:rsidR="00711460" w:rsidRPr="00921643" w:rsidRDefault="00711460" w:rsidP="00921643">
      <w:pPr>
        <w:numPr>
          <w:ilvl w:val="1"/>
          <w:numId w:val="1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Acuerdos sociales que modifiquen los estatutos.</w:t>
      </w:r>
    </w:p>
    <w:p w:rsidR="00711460" w:rsidRPr="00921643" w:rsidRDefault="00711460" w:rsidP="00921643">
      <w:pPr>
        <w:numPr>
          <w:ilvl w:val="1"/>
          <w:numId w:val="15"/>
        </w:numPr>
        <w:tabs>
          <w:tab w:val="left" w:pos="284"/>
        </w:tabs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 xml:space="preserve">Escrituras de </w:t>
      </w:r>
      <w:r w:rsidR="00BD3B01" w:rsidRPr="00921643">
        <w:rPr>
          <w:rFonts w:ascii="Segoe UI Emoji" w:hAnsi="Segoe UI Emoji" w:cs="Arial"/>
          <w:sz w:val="24"/>
          <w:szCs w:val="24"/>
        </w:rPr>
        <w:t>compraventa</w:t>
      </w:r>
      <w:r w:rsidRPr="00921643">
        <w:rPr>
          <w:rFonts w:ascii="Segoe UI Emoji" w:hAnsi="Segoe UI Emoji" w:cs="Arial"/>
          <w:sz w:val="24"/>
          <w:szCs w:val="24"/>
        </w:rPr>
        <w:t xml:space="preserve"> suscritas por la entidad.</w:t>
      </w:r>
    </w:p>
    <w:p w:rsidR="00711460" w:rsidRPr="00921643" w:rsidRDefault="00711460" w:rsidP="00921643">
      <w:pPr>
        <w:numPr>
          <w:ilvl w:val="1"/>
          <w:numId w:val="1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Contratos de alquileres, prestación de servicios u otros suscritos por la entidad por alquileres, arrendamientos y otros.</w:t>
      </w:r>
    </w:p>
    <w:p w:rsidR="00711460" w:rsidRPr="00921643" w:rsidRDefault="00711460" w:rsidP="00921643">
      <w:pPr>
        <w:numPr>
          <w:ilvl w:val="1"/>
          <w:numId w:val="1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Relación de Pólizas de seguros vigentes al cierre contable de la auditoría.</w:t>
      </w:r>
    </w:p>
    <w:p w:rsidR="00711460" w:rsidRPr="00921643" w:rsidRDefault="00711460" w:rsidP="00921643">
      <w:pPr>
        <w:numPr>
          <w:ilvl w:val="1"/>
          <w:numId w:val="1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Certificado de inscripción en entidad fiscalizadora y otras.</w:t>
      </w:r>
    </w:p>
    <w:p w:rsidR="00711460" w:rsidRPr="00921643" w:rsidRDefault="00711460" w:rsidP="00921643">
      <w:pPr>
        <w:ind w:left="1440"/>
        <w:contextualSpacing/>
        <w:jc w:val="both"/>
        <w:rPr>
          <w:rFonts w:ascii="Segoe UI Emoji" w:hAnsi="Segoe UI Emoji" w:cs="Arial"/>
          <w:b/>
          <w:sz w:val="24"/>
          <w:szCs w:val="24"/>
          <w:u w:val="single"/>
        </w:rPr>
      </w:pPr>
    </w:p>
    <w:p w:rsidR="00711460" w:rsidRPr="00921643" w:rsidRDefault="00711460" w:rsidP="00921643">
      <w:pPr>
        <w:numPr>
          <w:ilvl w:val="0"/>
          <w:numId w:val="24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b/>
          <w:sz w:val="24"/>
          <w:szCs w:val="24"/>
        </w:rPr>
        <w:t xml:space="preserve">Área de Impuestos: </w:t>
      </w:r>
      <w:r w:rsidRPr="00921643">
        <w:rPr>
          <w:rFonts w:ascii="Segoe UI Emoji" w:hAnsi="Segoe UI Emoji" w:cs="Arial"/>
          <w:sz w:val="24"/>
          <w:szCs w:val="24"/>
        </w:rPr>
        <w:t>es necesario que nos</w:t>
      </w:r>
      <w:r w:rsidRPr="00921643">
        <w:rPr>
          <w:rFonts w:ascii="Segoe UI Emoji" w:hAnsi="Segoe UI Emoji" w:cs="Arial"/>
          <w:b/>
          <w:sz w:val="24"/>
          <w:szCs w:val="24"/>
        </w:rPr>
        <w:t xml:space="preserve"> </w:t>
      </w:r>
      <w:r w:rsidRPr="00921643">
        <w:rPr>
          <w:rFonts w:ascii="Segoe UI Emoji" w:hAnsi="Segoe UI Emoji" w:cs="Arial"/>
          <w:sz w:val="24"/>
          <w:szCs w:val="24"/>
        </w:rPr>
        <w:t>sean adjunten copias de los documentos que se relacionan a continuación:</w:t>
      </w:r>
    </w:p>
    <w:p w:rsidR="00711460" w:rsidRPr="00921643" w:rsidRDefault="00711460" w:rsidP="00921643">
      <w:pPr>
        <w:ind w:left="360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711460" w:rsidRPr="00921643" w:rsidRDefault="00711460" w:rsidP="00921643">
      <w:pPr>
        <w:numPr>
          <w:ilvl w:val="0"/>
          <w:numId w:val="2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Regist</w:t>
      </w:r>
      <w:r w:rsidR="000556E8" w:rsidRPr="00921643">
        <w:rPr>
          <w:rFonts w:ascii="Segoe UI Emoji" w:hAnsi="Segoe UI Emoji" w:cs="Arial"/>
          <w:sz w:val="24"/>
          <w:szCs w:val="24"/>
        </w:rPr>
        <w:t>ro de inscripción de la Municipalidad.</w:t>
      </w:r>
    </w:p>
    <w:p w:rsidR="00711460" w:rsidRPr="00921643" w:rsidRDefault="00711460" w:rsidP="00921643">
      <w:pPr>
        <w:numPr>
          <w:ilvl w:val="0"/>
          <w:numId w:val="2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Declaraciones de Impuestos pagados y de retenciones a empleados.</w:t>
      </w:r>
    </w:p>
    <w:p w:rsidR="00711460" w:rsidRPr="00921643" w:rsidRDefault="00711460" w:rsidP="00921643">
      <w:pPr>
        <w:numPr>
          <w:ilvl w:val="0"/>
          <w:numId w:val="2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Libros Registro de ventas, servicios y compras.</w:t>
      </w:r>
    </w:p>
    <w:p w:rsidR="00711460" w:rsidRPr="00921643" w:rsidRDefault="00711460" w:rsidP="00921643">
      <w:pPr>
        <w:numPr>
          <w:ilvl w:val="0"/>
          <w:numId w:val="25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Convenios de pago de impuestos pendiente de pagar al fisco si existe.</w:t>
      </w:r>
    </w:p>
    <w:p w:rsidR="00711460" w:rsidRPr="00921643" w:rsidRDefault="00711460" w:rsidP="00921643">
      <w:pPr>
        <w:ind w:left="1440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711460" w:rsidRPr="00921643" w:rsidRDefault="00711460" w:rsidP="00921643">
      <w:pPr>
        <w:numPr>
          <w:ilvl w:val="0"/>
          <w:numId w:val="24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b/>
          <w:sz w:val="24"/>
          <w:szCs w:val="24"/>
        </w:rPr>
        <w:t>Área de personal</w:t>
      </w:r>
      <w:r w:rsidRPr="00921643">
        <w:rPr>
          <w:rFonts w:ascii="Segoe UI Emoji" w:hAnsi="Segoe UI Emoji" w:cs="Arial"/>
          <w:sz w:val="24"/>
          <w:szCs w:val="24"/>
        </w:rPr>
        <w:t>:</w:t>
      </w:r>
    </w:p>
    <w:p w:rsidR="00711460" w:rsidRPr="00921643" w:rsidRDefault="00711460" w:rsidP="00921643">
      <w:pPr>
        <w:numPr>
          <w:ilvl w:val="0"/>
          <w:numId w:val="26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Listado de todos los trabajadores en formato Excel.</w:t>
      </w:r>
    </w:p>
    <w:p w:rsidR="00711460" w:rsidRPr="00921643" w:rsidRDefault="00711460" w:rsidP="00921643">
      <w:pPr>
        <w:numPr>
          <w:ilvl w:val="0"/>
          <w:numId w:val="26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 xml:space="preserve">Nómina de Empleados del año </w:t>
      </w:r>
      <w:proofErr w:type="spellStart"/>
      <w:r w:rsidRPr="00921643">
        <w:rPr>
          <w:rFonts w:ascii="Segoe UI Emoji" w:hAnsi="Segoe UI Emoji" w:cs="Arial"/>
          <w:sz w:val="24"/>
          <w:szCs w:val="24"/>
        </w:rPr>
        <w:t>xxxxxx</w:t>
      </w:r>
      <w:proofErr w:type="spellEnd"/>
      <w:r w:rsidRPr="00921643">
        <w:rPr>
          <w:rFonts w:ascii="Segoe UI Emoji" w:hAnsi="Segoe UI Emoji" w:cs="Arial"/>
          <w:sz w:val="24"/>
          <w:szCs w:val="24"/>
        </w:rPr>
        <w:t>.</w:t>
      </w:r>
    </w:p>
    <w:p w:rsidR="00711460" w:rsidRDefault="00711460" w:rsidP="00921643">
      <w:pPr>
        <w:numPr>
          <w:ilvl w:val="0"/>
          <w:numId w:val="26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Certificado de deuda de la Seguridad Social si existe.</w:t>
      </w:r>
    </w:p>
    <w:p w:rsidR="002B3F94" w:rsidRPr="00921643" w:rsidRDefault="002B3F94" w:rsidP="00921643">
      <w:pPr>
        <w:numPr>
          <w:ilvl w:val="0"/>
          <w:numId w:val="26"/>
        </w:numPr>
        <w:contextualSpacing/>
        <w:jc w:val="both"/>
        <w:rPr>
          <w:rFonts w:ascii="Segoe UI Emoji" w:hAnsi="Segoe UI Emoji" w:cs="Arial"/>
          <w:sz w:val="24"/>
          <w:szCs w:val="24"/>
        </w:rPr>
      </w:pPr>
      <w:r>
        <w:rPr>
          <w:rFonts w:ascii="Segoe UI Emoji" w:hAnsi="Segoe UI Emoji" w:cs="Arial"/>
          <w:sz w:val="24"/>
          <w:szCs w:val="24"/>
        </w:rPr>
        <w:t>Declaraciones de Pago al Seguro Social.</w:t>
      </w:r>
    </w:p>
    <w:p w:rsidR="00921643" w:rsidRDefault="00921643" w:rsidP="00921643">
      <w:pPr>
        <w:ind w:left="1374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11395C" w:rsidRDefault="0011395C" w:rsidP="00921643">
      <w:pPr>
        <w:ind w:left="1374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11395C" w:rsidRDefault="0011395C" w:rsidP="00921643">
      <w:pPr>
        <w:ind w:left="1374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11395C" w:rsidRPr="00921643" w:rsidRDefault="0011395C" w:rsidP="00921643">
      <w:pPr>
        <w:ind w:left="1374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921643" w:rsidRPr="00921643" w:rsidRDefault="00921643" w:rsidP="00921643">
      <w:pPr>
        <w:ind w:left="1374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340EC6" w:rsidRPr="00050671" w:rsidRDefault="00340EC6" w:rsidP="00921643">
      <w:pPr>
        <w:pStyle w:val="Prrafodelista"/>
        <w:numPr>
          <w:ilvl w:val="0"/>
          <w:numId w:val="24"/>
        </w:numPr>
        <w:jc w:val="both"/>
        <w:rPr>
          <w:rFonts w:ascii="Segoe UI Emoji" w:hAnsi="Segoe UI Emoji" w:cs="Arial"/>
          <w:b/>
          <w:sz w:val="24"/>
          <w:szCs w:val="24"/>
        </w:rPr>
      </w:pPr>
      <w:r w:rsidRPr="00050671">
        <w:rPr>
          <w:rFonts w:ascii="Segoe UI Emoji" w:hAnsi="Segoe UI Emoji" w:cs="Arial"/>
          <w:b/>
          <w:sz w:val="24"/>
          <w:szCs w:val="24"/>
        </w:rPr>
        <w:t>Area Administrativa</w:t>
      </w:r>
    </w:p>
    <w:p w:rsidR="000D4738" w:rsidRPr="00921643" w:rsidRDefault="000D4738" w:rsidP="00921643">
      <w:pPr>
        <w:pStyle w:val="Prrafodelista"/>
        <w:ind w:left="1080"/>
        <w:jc w:val="both"/>
        <w:rPr>
          <w:rFonts w:ascii="Segoe UI Emoji" w:hAnsi="Segoe UI Emoji" w:cs="Arial"/>
          <w:sz w:val="24"/>
          <w:szCs w:val="24"/>
        </w:rPr>
      </w:pPr>
    </w:p>
    <w:p w:rsidR="000D4738" w:rsidRPr="00921643" w:rsidRDefault="000D4738" w:rsidP="00921643">
      <w:pPr>
        <w:pStyle w:val="Prrafodelista"/>
        <w:numPr>
          <w:ilvl w:val="0"/>
          <w:numId w:val="30"/>
        </w:numPr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Listado de integrantes en formato Excel e impreso f</w:t>
      </w:r>
      <w:r w:rsidR="003F4B7E">
        <w:rPr>
          <w:rFonts w:ascii="Segoe UI Emoji" w:hAnsi="Segoe UI Emoji" w:cs="Arial"/>
          <w:sz w:val="24"/>
          <w:szCs w:val="24"/>
        </w:rPr>
        <w:t xml:space="preserve">irmado por recursos humanos de la entidad </w:t>
      </w:r>
      <w:r w:rsidRPr="00921643">
        <w:rPr>
          <w:rFonts w:ascii="Segoe UI Emoji" w:hAnsi="Segoe UI Emoji" w:cs="Arial"/>
          <w:sz w:val="24"/>
          <w:szCs w:val="24"/>
        </w:rPr>
        <w:t>y de todo el personal que laboro en el año 20</w:t>
      </w:r>
      <w:r w:rsidR="005377A2">
        <w:rPr>
          <w:rFonts w:ascii="Segoe UI Emoji" w:hAnsi="Segoe UI Emoji" w:cs="Arial"/>
          <w:sz w:val="24"/>
          <w:szCs w:val="24"/>
        </w:rPr>
        <w:t>24</w:t>
      </w:r>
      <w:r w:rsidRPr="00921643">
        <w:rPr>
          <w:rFonts w:ascii="Segoe UI Emoji" w:hAnsi="Segoe UI Emoji" w:cs="Arial"/>
          <w:sz w:val="24"/>
          <w:szCs w:val="24"/>
        </w:rPr>
        <w:t xml:space="preserve"> con datos generales. (Cargo, Nombre Completo Domicilio, NIT, Número de DPI, lugar donde fue extendida, Sueldo Base, Bonos Descuentos, Sueldo Total.  </w:t>
      </w:r>
    </w:p>
    <w:p w:rsidR="000D4738" w:rsidRPr="00921643" w:rsidRDefault="000D4738" w:rsidP="00921643">
      <w:pPr>
        <w:pStyle w:val="Prrafodelista"/>
        <w:jc w:val="both"/>
        <w:rPr>
          <w:rFonts w:ascii="Segoe UI Emoji" w:hAnsi="Segoe UI Emoji" w:cs="Arial"/>
          <w:sz w:val="24"/>
          <w:szCs w:val="24"/>
        </w:rPr>
      </w:pPr>
    </w:p>
    <w:p w:rsidR="000D4738" w:rsidRPr="00921643" w:rsidRDefault="000D4738" w:rsidP="00921643">
      <w:pPr>
        <w:pStyle w:val="Prrafodelista"/>
        <w:numPr>
          <w:ilvl w:val="0"/>
          <w:numId w:val="30"/>
        </w:numPr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Listado de personas que caucionan fianza de fidelidad.</w:t>
      </w:r>
    </w:p>
    <w:p w:rsidR="001320F1" w:rsidRPr="00921643" w:rsidRDefault="001320F1" w:rsidP="00921643">
      <w:pPr>
        <w:pStyle w:val="Prrafodelista"/>
        <w:jc w:val="both"/>
        <w:rPr>
          <w:rFonts w:ascii="Segoe UI Emoji" w:hAnsi="Segoe UI Emoji" w:cs="Arial"/>
          <w:sz w:val="24"/>
          <w:szCs w:val="24"/>
        </w:rPr>
      </w:pPr>
    </w:p>
    <w:p w:rsidR="001320F1" w:rsidRDefault="001320F1" w:rsidP="00921643">
      <w:pPr>
        <w:pStyle w:val="Prrafodelista"/>
        <w:numPr>
          <w:ilvl w:val="0"/>
          <w:numId w:val="30"/>
        </w:numPr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Manuales de Funciones y Políticas de Procesos</w:t>
      </w:r>
    </w:p>
    <w:p w:rsidR="005152A5" w:rsidRPr="005152A5" w:rsidRDefault="005152A5" w:rsidP="005152A5">
      <w:pPr>
        <w:pStyle w:val="Prrafodelista"/>
        <w:rPr>
          <w:rFonts w:ascii="Segoe UI Emoji" w:hAnsi="Segoe UI Emoji" w:cs="Arial"/>
          <w:sz w:val="24"/>
          <w:szCs w:val="24"/>
        </w:rPr>
      </w:pPr>
    </w:p>
    <w:p w:rsidR="005152A5" w:rsidRPr="00921643" w:rsidRDefault="005152A5" w:rsidP="005152A5">
      <w:pPr>
        <w:pStyle w:val="Textoindependiente3"/>
        <w:numPr>
          <w:ilvl w:val="0"/>
          <w:numId w:val="30"/>
        </w:numPr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Documentación de soporte para las partidas significativas en los estados financieros, incluyendo facturas, contratos y cualquier otra documentación relevante.</w:t>
      </w:r>
    </w:p>
    <w:p w:rsidR="00711460" w:rsidRPr="00921643" w:rsidRDefault="00711460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0D4738" w:rsidRPr="00EE1E56" w:rsidRDefault="000D4738" w:rsidP="00921643">
      <w:pPr>
        <w:pStyle w:val="Textoindependiente3"/>
        <w:numPr>
          <w:ilvl w:val="0"/>
          <w:numId w:val="24"/>
        </w:numPr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 w:rsidRPr="00EE1E56">
        <w:rPr>
          <w:rFonts w:ascii="Segoe UI Emoji" w:hAnsi="Segoe UI Emoji" w:cs="Arial"/>
          <w:sz w:val="24"/>
          <w:szCs w:val="24"/>
          <w:lang w:val="es-GT"/>
        </w:rPr>
        <w:t xml:space="preserve">Area </w:t>
      </w:r>
      <w:r w:rsidR="00361805" w:rsidRPr="00EE1E56">
        <w:rPr>
          <w:rFonts w:ascii="Segoe UI Emoji" w:hAnsi="Segoe UI Emoji" w:cs="Arial"/>
          <w:sz w:val="24"/>
          <w:szCs w:val="24"/>
          <w:lang w:val="es-GT"/>
        </w:rPr>
        <w:t>Informática</w:t>
      </w:r>
    </w:p>
    <w:p w:rsidR="000D4738" w:rsidRPr="00921643" w:rsidRDefault="000D4738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Documento de autorización de sistemas informáticos de aplicaciones específicas, en ár</w:t>
      </w:r>
      <w:r w:rsidR="00133152">
        <w:rPr>
          <w:rFonts w:ascii="Segoe UI Emoji" w:hAnsi="Segoe UI Emoji" w:cs="Arial"/>
          <w:b w:val="0"/>
          <w:sz w:val="24"/>
          <w:szCs w:val="24"/>
          <w:lang w:val="es-GT"/>
        </w:rPr>
        <w:t>eas diversas como contabilidad, tesorería y</w:t>
      </w: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 xml:space="preserve"> obras</w:t>
      </w:r>
      <w:r w:rsidR="00072A9B">
        <w:rPr>
          <w:rFonts w:ascii="Segoe UI Emoji" w:hAnsi="Segoe UI Emoji" w:cs="Arial"/>
          <w:b w:val="0"/>
          <w:sz w:val="24"/>
          <w:szCs w:val="24"/>
          <w:lang w:val="es-GT"/>
        </w:rPr>
        <w:t>.</w:t>
      </w:r>
    </w:p>
    <w:p w:rsidR="000D4738" w:rsidRPr="00921643" w:rsidRDefault="000D4738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0D4738" w:rsidRPr="004434DE" w:rsidRDefault="00361805" w:rsidP="00921643">
      <w:pPr>
        <w:pStyle w:val="Textoindependiente3"/>
        <w:numPr>
          <w:ilvl w:val="0"/>
          <w:numId w:val="24"/>
        </w:numPr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 w:rsidRPr="004434DE">
        <w:rPr>
          <w:rFonts w:ascii="Segoe UI Emoji" w:hAnsi="Segoe UI Emoji" w:cs="Arial"/>
          <w:sz w:val="24"/>
          <w:szCs w:val="24"/>
          <w:lang w:val="es-GT"/>
        </w:rPr>
        <w:t>Area de Obras</w:t>
      </w:r>
    </w:p>
    <w:p w:rsidR="00361805" w:rsidRPr="00921643" w:rsidRDefault="00361805" w:rsidP="00921643">
      <w:pPr>
        <w:pStyle w:val="Prrafodelista"/>
        <w:numPr>
          <w:ilvl w:val="0"/>
          <w:numId w:val="32"/>
        </w:numPr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Reporte Excel e impreso firmado por Jefe de Obras y sellado de obras terminadas del año 20</w:t>
      </w:r>
      <w:r w:rsidR="001B22BF">
        <w:rPr>
          <w:rFonts w:ascii="Segoe UI Emoji" w:hAnsi="Segoe UI Emoji" w:cs="Arial"/>
          <w:sz w:val="24"/>
          <w:szCs w:val="24"/>
        </w:rPr>
        <w:t>24</w:t>
      </w:r>
      <w:r w:rsidRPr="00921643">
        <w:rPr>
          <w:rFonts w:ascii="Segoe UI Emoji" w:hAnsi="Segoe UI Emoji" w:cs="Arial"/>
          <w:sz w:val="24"/>
          <w:szCs w:val="24"/>
        </w:rPr>
        <w:t xml:space="preserve"> y copia del acta de recepción y liquidación.</w:t>
      </w:r>
    </w:p>
    <w:p w:rsidR="00EB4961" w:rsidRPr="00921643" w:rsidRDefault="00EB4961" w:rsidP="00921643">
      <w:pPr>
        <w:pStyle w:val="Prrafodelista"/>
        <w:numPr>
          <w:ilvl w:val="0"/>
          <w:numId w:val="32"/>
        </w:numPr>
        <w:jc w:val="both"/>
        <w:rPr>
          <w:rFonts w:ascii="Segoe UI Emoji" w:hAnsi="Segoe UI Emoji" w:cs="Arial"/>
          <w:sz w:val="24"/>
          <w:szCs w:val="24"/>
        </w:rPr>
      </w:pPr>
      <w:r w:rsidRPr="00921643">
        <w:rPr>
          <w:rFonts w:ascii="Segoe UI Emoji" w:hAnsi="Segoe UI Emoji" w:cs="Arial"/>
          <w:sz w:val="24"/>
          <w:szCs w:val="24"/>
        </w:rPr>
        <w:t>Libros de Bitácoras de obras debidamente autorizadas por la Contraloría General de Cuentas.</w:t>
      </w:r>
    </w:p>
    <w:p w:rsidR="00361805" w:rsidRPr="00921643" w:rsidRDefault="00361805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DD430A" w:rsidRPr="00921643" w:rsidRDefault="00DD430A" w:rsidP="00921643">
      <w:pPr>
        <w:pStyle w:val="Textoindependiente3"/>
        <w:spacing w:line="240" w:lineRule="auto"/>
        <w:ind w:left="720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Default="0082175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>
        <w:rPr>
          <w:rFonts w:ascii="Segoe UI Emoji" w:hAnsi="Segoe UI Emoji" w:cs="Arial"/>
          <w:sz w:val="24"/>
          <w:szCs w:val="24"/>
          <w:lang w:val="es-GT"/>
        </w:rPr>
        <w:t xml:space="preserve">3) </w:t>
      </w:r>
      <w:r w:rsidR="00886DA9" w:rsidRPr="00921643">
        <w:rPr>
          <w:rFonts w:ascii="Segoe UI Emoji" w:hAnsi="Segoe UI Emoji" w:cs="Arial"/>
          <w:sz w:val="24"/>
          <w:szCs w:val="24"/>
          <w:lang w:val="es-GT"/>
        </w:rPr>
        <w:t>Políticas Contables:</w:t>
      </w:r>
    </w:p>
    <w:p w:rsidR="00994530" w:rsidRPr="0072145D" w:rsidRDefault="00994530" w:rsidP="0072145D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72145D">
        <w:rPr>
          <w:sz w:val="24"/>
          <w:szCs w:val="24"/>
        </w:rPr>
        <w:t>Copia de las políticas contables aplicadas.</w:t>
      </w:r>
    </w:p>
    <w:p w:rsidR="00994530" w:rsidRPr="00375D2E" w:rsidRDefault="00994530" w:rsidP="00375D2E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72145D">
        <w:rPr>
          <w:sz w:val="24"/>
          <w:szCs w:val="24"/>
        </w:rPr>
        <w:t>Detalle de cambios significativos en dichas políticas durante el período auditado.</w:t>
      </w:r>
    </w:p>
    <w:p w:rsidR="00375D2E" w:rsidRPr="00973413" w:rsidRDefault="00375D2E" w:rsidP="00375D2E">
      <w:pPr>
        <w:pStyle w:val="Ttulo3"/>
        <w:jc w:val="both"/>
        <w:rPr>
          <w:b w:val="0"/>
          <w:sz w:val="24"/>
          <w:szCs w:val="24"/>
        </w:rPr>
      </w:pPr>
      <w:r w:rsidRPr="00973413">
        <w:rPr>
          <w:rStyle w:val="Textoennegrita"/>
          <w:b/>
          <w:sz w:val="24"/>
          <w:szCs w:val="24"/>
        </w:rPr>
        <w:t xml:space="preserve">4) </w:t>
      </w:r>
      <w:r w:rsidRPr="00973413">
        <w:rPr>
          <w:rStyle w:val="Textoennegrita"/>
          <w:b/>
          <w:sz w:val="24"/>
          <w:szCs w:val="24"/>
        </w:rPr>
        <w:t xml:space="preserve"> Controles Internos y Cambios Operativos</w:t>
      </w:r>
    </w:p>
    <w:p w:rsidR="00375D2E" w:rsidRPr="00375D2E" w:rsidRDefault="00375D2E" w:rsidP="00375D2E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375D2E">
        <w:rPr>
          <w:sz w:val="24"/>
          <w:szCs w:val="24"/>
        </w:rPr>
        <w:t>Información sobre los controles internos implementados para garantizar la integridad de la información financiera y la salvaguarda de activos.</w:t>
      </w:r>
    </w:p>
    <w:p w:rsidR="00375D2E" w:rsidRPr="00375D2E" w:rsidRDefault="00375D2E" w:rsidP="00375D2E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375D2E">
        <w:rPr>
          <w:sz w:val="24"/>
          <w:szCs w:val="24"/>
        </w:rPr>
        <w:t>Detalle de cualquier cambio en las operaciones, personal clave o estructura organizativa durante el período auditado.</w:t>
      </w:r>
    </w:p>
    <w:p w:rsidR="00375D2E" w:rsidRDefault="00375D2E" w:rsidP="00375D2E">
      <w:pPr>
        <w:jc w:val="both"/>
      </w:pPr>
    </w:p>
    <w:p w:rsidR="00CB21CC" w:rsidRDefault="00CB21CC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3F75D5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  <w:lang w:val="es-GT"/>
        </w:rPr>
      </w:pPr>
      <w:r>
        <w:rPr>
          <w:rFonts w:ascii="Segoe UI Emoji" w:hAnsi="Segoe UI Emoji" w:cs="Arial"/>
          <w:sz w:val="24"/>
          <w:szCs w:val="24"/>
          <w:lang w:val="es-GT"/>
        </w:rPr>
        <w:lastRenderedPageBreak/>
        <w:t xml:space="preserve">5) </w:t>
      </w:r>
      <w:r w:rsidR="00886DA9" w:rsidRPr="00921643">
        <w:rPr>
          <w:rFonts w:ascii="Segoe UI Emoji" w:hAnsi="Segoe UI Emoji" w:cs="Arial"/>
          <w:sz w:val="24"/>
          <w:szCs w:val="24"/>
          <w:lang w:val="es-GT"/>
        </w:rPr>
        <w:t>Información Complementaria: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Cualquier otra información que considere relevante para la auditoría y que no esté mencionada anteriormente.</w:t>
      </w:r>
    </w:p>
    <w:p w:rsidR="006469D0" w:rsidRPr="00921643" w:rsidRDefault="006469D0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C77B0D" w:rsidRPr="008E4D6D" w:rsidRDefault="00886DA9" w:rsidP="00921643">
      <w:pPr>
        <w:pStyle w:val="Textoindependiente3"/>
        <w:spacing w:line="240" w:lineRule="auto"/>
        <w:contextualSpacing/>
        <w:jc w:val="both"/>
        <w:rPr>
          <w:b w:val="0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 xml:space="preserve">La entrega de esta información antes del [Fecha límite] facilitará un proceso de auditoría eficiente. </w:t>
      </w:r>
      <w:r w:rsidR="00C77B0D" w:rsidRPr="008E4D6D">
        <w:rPr>
          <w:b w:val="0"/>
        </w:rPr>
        <w:t>Esto garantizará la fluidez en el desarrollo del proceso de auditoría. En caso de necesitar aclaraciones adicionales, no dude en comunicarse con nosotros a través de los datos de contacto proporcionados.</w:t>
      </w:r>
    </w:p>
    <w:p w:rsidR="00C77B0D" w:rsidRDefault="00C77B0D" w:rsidP="00921643">
      <w:pPr>
        <w:pStyle w:val="Textoindependiente3"/>
        <w:spacing w:line="240" w:lineRule="auto"/>
        <w:contextualSpacing/>
        <w:jc w:val="both"/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Agradecemos de antemano su cooperación y quedamos a disposición para cualquier consulta o aclaración adicional.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Atentamente,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A67A80" w:rsidRPr="00921643" w:rsidRDefault="00A67A80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A67A80" w:rsidRPr="00921643" w:rsidRDefault="00A67A80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A67A80" w:rsidRPr="00921643" w:rsidRDefault="00A67A80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[Firma Digitalizada (si es aplicable)]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[Tu Nombre]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[Auditor Principal]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[Nombre de la Firma de Auditoría]</w:t>
      </w: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[Teléfono de Contacto]</w:t>
      </w:r>
    </w:p>
    <w:p w:rsidR="00AD53D5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  <w:lang w:val="es-GT"/>
        </w:rPr>
      </w:pPr>
      <w:r w:rsidRPr="00921643">
        <w:rPr>
          <w:rFonts w:ascii="Segoe UI Emoji" w:hAnsi="Segoe UI Emoji" w:cs="Arial"/>
          <w:b w:val="0"/>
          <w:sz w:val="24"/>
          <w:szCs w:val="24"/>
          <w:lang w:val="es-GT"/>
        </w:rPr>
        <w:t>[Correo Electrónico de Contacto]</w:t>
      </w:r>
    </w:p>
    <w:p w:rsidR="00AD53D5" w:rsidRPr="00921643" w:rsidRDefault="00AD53D5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886DA9" w:rsidRPr="00921643" w:rsidRDefault="00886DA9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b w:val="0"/>
          <w:sz w:val="24"/>
          <w:szCs w:val="24"/>
        </w:rPr>
      </w:pPr>
    </w:p>
    <w:p w:rsidR="00AD53D5" w:rsidRPr="00921643" w:rsidRDefault="00AD53D5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FB775F" w:rsidRPr="00921643" w:rsidRDefault="00FB775F" w:rsidP="00921643">
      <w:pPr>
        <w:pStyle w:val="Textoindependiente3"/>
        <w:spacing w:line="240" w:lineRule="auto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FB775F" w:rsidRPr="00921643" w:rsidRDefault="00FB775F" w:rsidP="00921643">
      <w:pPr>
        <w:ind w:left="1418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FB775F" w:rsidRPr="00921643" w:rsidRDefault="00FB775F" w:rsidP="00921643">
      <w:pPr>
        <w:ind w:left="1418"/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FB775F" w:rsidRDefault="00FB775F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p w:rsidR="004B26B3" w:rsidRDefault="004B26B3" w:rsidP="00921643">
      <w:pPr>
        <w:contextualSpacing/>
        <w:jc w:val="both"/>
        <w:rPr>
          <w:rFonts w:ascii="Segoe UI Emoji" w:hAnsi="Segoe UI Emoji" w:cs="Arial"/>
          <w:sz w:val="24"/>
          <w:szCs w:val="24"/>
        </w:rPr>
      </w:pPr>
    </w:p>
    <w:sectPr w:rsidR="004B26B3" w:rsidSect="00DD41F8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560" w:right="1701" w:bottom="1134" w:left="2268" w:header="28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C4" w:rsidRDefault="00301EC4">
      <w:r>
        <w:separator/>
      </w:r>
    </w:p>
  </w:endnote>
  <w:endnote w:type="continuationSeparator" w:id="0">
    <w:p w:rsidR="00301EC4" w:rsidRDefault="0030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Default="005C1D4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249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24990" w:rsidRDefault="00C249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Default="00C24990">
    <w:pPr>
      <w:pStyle w:val="Piedepgina"/>
      <w:framePr w:wrap="around" w:vAnchor="text" w:hAnchor="margin" w:xAlign="center" w:y="1"/>
      <w:rPr>
        <w:rStyle w:val="Nmerodepgina"/>
      </w:rPr>
    </w:pPr>
  </w:p>
  <w:p w:rsidR="00C24990" w:rsidRDefault="00C24990" w:rsidP="005830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C4" w:rsidRDefault="00301EC4">
      <w:r>
        <w:separator/>
      </w:r>
    </w:p>
  </w:footnote>
  <w:footnote w:type="continuationSeparator" w:id="0">
    <w:p w:rsidR="00301EC4" w:rsidRDefault="00301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7AF" w:rsidRPr="00AA2959" w:rsidRDefault="001467AF">
    <w:pPr>
      <w:pStyle w:val="Encabezado"/>
      <w:rPr>
        <w:rFonts w:ascii="Arial" w:hAnsi="Arial" w:cs="Arial"/>
      </w:rPr>
    </w:pPr>
  </w:p>
  <w:tbl>
    <w:tblPr>
      <w:tblStyle w:val="Tablaconcuadrcula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5"/>
      <w:gridCol w:w="4692"/>
    </w:tblGrid>
    <w:tr w:rsidR="001467AF" w:rsidRPr="00AA2959" w:rsidTr="001467AF">
      <w:tc>
        <w:tcPr>
          <w:tcW w:w="4205" w:type="dxa"/>
        </w:tcPr>
        <w:p w:rsidR="001467AF" w:rsidRPr="00AA2959" w:rsidRDefault="00301EC4">
          <w:pPr>
            <w:pStyle w:val="Encabezado"/>
            <w:rPr>
              <w:rFonts w:ascii="Arial" w:hAnsi="Arial" w:cs="Arial"/>
            </w:rPr>
          </w:pPr>
          <w:r>
            <w:fldChar w:fldCharType="begin"/>
          </w:r>
          <w:r>
            <w:instrText xml:space="preserve"> DOCPROPERTY  NombreSocioAuditor  \* MERGEFORMAT </w:instrText>
          </w:r>
          <w:r>
            <w:fldChar w:fldCharType="separate"/>
          </w:r>
          <w:r w:rsidR="00AD53D5" w:rsidRPr="00AD53D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4692" w:type="dxa"/>
        </w:tcPr>
        <w:p w:rsidR="001467AF" w:rsidRPr="00AA2959" w:rsidRDefault="001467AF" w:rsidP="001467AF">
          <w:pPr>
            <w:pStyle w:val="Textoindependiente3"/>
            <w:jc w:val="right"/>
            <w:rPr>
              <w:rFonts w:cs="Arial"/>
              <w:sz w:val="20"/>
            </w:rPr>
          </w:pPr>
        </w:p>
      </w:tc>
    </w:tr>
    <w:tr w:rsidR="001467AF" w:rsidRPr="00AA2959" w:rsidTr="001467AF">
      <w:tc>
        <w:tcPr>
          <w:tcW w:w="4205" w:type="dxa"/>
        </w:tcPr>
        <w:p w:rsidR="001467AF" w:rsidRPr="00AA2959" w:rsidRDefault="001467AF">
          <w:pPr>
            <w:pStyle w:val="Encabezado"/>
            <w:rPr>
              <w:rFonts w:ascii="Arial" w:hAnsi="Arial" w:cs="Arial"/>
            </w:rPr>
          </w:pPr>
        </w:p>
      </w:tc>
      <w:tc>
        <w:tcPr>
          <w:tcW w:w="4692" w:type="dxa"/>
        </w:tcPr>
        <w:p w:rsidR="001467AF" w:rsidRPr="00AA2959" w:rsidRDefault="001467AF">
          <w:pPr>
            <w:pStyle w:val="Encabezado"/>
            <w:rPr>
              <w:rFonts w:ascii="Arial" w:hAnsi="Arial" w:cs="Arial"/>
            </w:rPr>
          </w:pPr>
        </w:p>
      </w:tc>
    </w:tr>
  </w:tbl>
  <w:p w:rsidR="00C24990" w:rsidRPr="00AA2959" w:rsidRDefault="00C24990">
    <w:pPr>
      <w:pStyle w:val="Encabezado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Pr="004D6676" w:rsidRDefault="00C24990" w:rsidP="0074546D">
    <w:pPr>
      <w:pStyle w:val="Encabezado"/>
      <w:tabs>
        <w:tab w:val="clear" w:pos="4252"/>
        <w:tab w:val="clear" w:pos="8504"/>
        <w:tab w:val="right" w:pos="9923"/>
        <w:tab w:val="center" w:pos="10348"/>
      </w:tabs>
      <w:jc w:val="center"/>
      <w:rPr>
        <w:color w:val="808080"/>
        <w:sz w:val="14"/>
        <w:lang w:val="es-ES_tradnl"/>
      </w:rPr>
    </w:pPr>
    <w:r w:rsidRPr="004D6676">
      <w:rPr>
        <w:color w:val="808080"/>
        <w:sz w:val="14"/>
        <w:lang w:val="es-ES_tradnl"/>
      </w:rPr>
      <w:t xml:space="preserve">                                                                                                                                 </w:t>
    </w:r>
  </w:p>
  <w:p w:rsidR="00C24990" w:rsidRPr="00FE5764" w:rsidRDefault="00301EC4" w:rsidP="000F26CE">
    <w:pPr>
      <w:pStyle w:val="Encabezado"/>
      <w:rPr>
        <w:rFonts w:ascii="Castellar" w:hAnsi="Castellar"/>
        <w:b/>
        <w:color w:val="FF0000"/>
        <w:sz w:val="36"/>
        <w:szCs w:val="36"/>
      </w:rPr>
    </w:pPr>
    <w:r>
      <w:fldChar w:fldCharType="begin"/>
    </w:r>
    <w:r>
      <w:instrText xml:space="preserve"> DOCPROPERTY  NombreEmpresa  \* MERGEFORMAT </w:instrText>
    </w:r>
    <w:r>
      <w:fldChar w:fldCharType="separate"/>
    </w:r>
    <w:r w:rsidR="00AD53D5" w:rsidRPr="00AD53D5">
      <w:rPr>
        <w:rFonts w:ascii="Castellar" w:hAnsi="Castellar"/>
        <w:b/>
        <w:color w:val="FF0000"/>
        <w:sz w:val="36"/>
        <w:szCs w:val="36"/>
        <w:lang w:val="en-US"/>
      </w:rPr>
      <w:t xml:space="preserve"> </w:t>
    </w:r>
    <w:r>
      <w:rPr>
        <w:rFonts w:ascii="Castellar" w:hAnsi="Castellar"/>
        <w:b/>
        <w:color w:val="FF0000"/>
        <w:sz w:val="36"/>
        <w:szCs w:val="3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F20"/>
    <w:multiLevelType w:val="hybridMultilevel"/>
    <w:tmpl w:val="30FC7C40"/>
    <w:lvl w:ilvl="0" w:tplc="FE7688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2C4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412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5C2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46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A0F7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AAD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E39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36D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76EDF"/>
    <w:multiLevelType w:val="singleLevel"/>
    <w:tmpl w:val="81D43B2C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" w15:restartNumberingAfterBreak="0">
    <w:nsid w:val="071D0737"/>
    <w:multiLevelType w:val="singleLevel"/>
    <w:tmpl w:val="4F9A4D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" w15:restartNumberingAfterBreak="0">
    <w:nsid w:val="09BF229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DC6048"/>
    <w:multiLevelType w:val="hybridMultilevel"/>
    <w:tmpl w:val="CA604822"/>
    <w:lvl w:ilvl="0" w:tplc="7BACF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A0C59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456F4B"/>
    <w:multiLevelType w:val="multilevel"/>
    <w:tmpl w:val="B5C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0B06"/>
    <w:multiLevelType w:val="hybridMultilevel"/>
    <w:tmpl w:val="CB806786"/>
    <w:lvl w:ilvl="0" w:tplc="20581288">
      <w:start w:val="5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F4A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451A7"/>
    <w:multiLevelType w:val="hybridMultilevel"/>
    <w:tmpl w:val="8706994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248B4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3C2A7F"/>
    <w:multiLevelType w:val="hybridMultilevel"/>
    <w:tmpl w:val="F9A4AD04"/>
    <w:lvl w:ilvl="0" w:tplc="0C0A0017">
      <w:start w:val="1"/>
      <w:numFmt w:val="lowerLetter"/>
      <w:lvlText w:val="%1)"/>
      <w:lvlJc w:val="left"/>
      <w:pPr>
        <w:tabs>
          <w:tab w:val="num" w:pos="1374"/>
        </w:tabs>
        <w:ind w:left="1374" w:hanging="360"/>
      </w:pPr>
      <w:rPr>
        <w:rFonts w:hint="default"/>
      </w:rPr>
    </w:lvl>
    <w:lvl w:ilvl="1" w:tplc="6EFADEE0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hint="default"/>
      </w:rPr>
    </w:lvl>
    <w:lvl w:ilvl="2" w:tplc="BDA63DB2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4D9A9C9C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904A1490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45D434EC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CB1436DC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E01E5F00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AAA83C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11" w15:restartNumberingAfterBreak="0">
    <w:nsid w:val="248E1193"/>
    <w:multiLevelType w:val="hybridMultilevel"/>
    <w:tmpl w:val="9C10B9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80EEF"/>
    <w:multiLevelType w:val="multilevel"/>
    <w:tmpl w:val="1A7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23F76"/>
    <w:multiLevelType w:val="hybridMultilevel"/>
    <w:tmpl w:val="A7F4C4CC"/>
    <w:lvl w:ilvl="0" w:tplc="33964D72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 w15:restartNumberingAfterBreak="0">
    <w:nsid w:val="324D6247"/>
    <w:multiLevelType w:val="multilevel"/>
    <w:tmpl w:val="22E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40252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3D2FD0"/>
    <w:multiLevelType w:val="hybridMultilevel"/>
    <w:tmpl w:val="03181596"/>
    <w:lvl w:ilvl="0" w:tplc="C9F0AA50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6EFADEE0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hint="default"/>
      </w:rPr>
    </w:lvl>
    <w:lvl w:ilvl="2" w:tplc="BDA63DB2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4D9A9C9C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904A1490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45D434EC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CB1436DC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E01E5F00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AAA83C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17" w15:restartNumberingAfterBreak="0">
    <w:nsid w:val="3A2A19A0"/>
    <w:multiLevelType w:val="hybridMultilevel"/>
    <w:tmpl w:val="714CF8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03931"/>
    <w:multiLevelType w:val="hybridMultilevel"/>
    <w:tmpl w:val="820808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65064"/>
    <w:multiLevelType w:val="hybridMultilevel"/>
    <w:tmpl w:val="800CE8F2"/>
    <w:lvl w:ilvl="0" w:tplc="0C0A0017">
      <w:start w:val="1"/>
      <w:numFmt w:val="lowerLetter"/>
      <w:lvlText w:val="%1)"/>
      <w:lvlJc w:val="left"/>
      <w:pPr>
        <w:ind w:left="1374" w:hanging="360"/>
      </w:pPr>
    </w:lvl>
    <w:lvl w:ilvl="1" w:tplc="0C0A0019" w:tentative="1">
      <w:start w:val="1"/>
      <w:numFmt w:val="lowerLetter"/>
      <w:lvlText w:val="%2."/>
      <w:lvlJc w:val="left"/>
      <w:pPr>
        <w:ind w:left="2094" w:hanging="360"/>
      </w:pPr>
    </w:lvl>
    <w:lvl w:ilvl="2" w:tplc="0C0A001B" w:tentative="1">
      <w:start w:val="1"/>
      <w:numFmt w:val="lowerRoman"/>
      <w:lvlText w:val="%3."/>
      <w:lvlJc w:val="right"/>
      <w:pPr>
        <w:ind w:left="2814" w:hanging="180"/>
      </w:pPr>
    </w:lvl>
    <w:lvl w:ilvl="3" w:tplc="0C0A000F" w:tentative="1">
      <w:start w:val="1"/>
      <w:numFmt w:val="decimal"/>
      <w:lvlText w:val="%4."/>
      <w:lvlJc w:val="left"/>
      <w:pPr>
        <w:ind w:left="3534" w:hanging="360"/>
      </w:pPr>
    </w:lvl>
    <w:lvl w:ilvl="4" w:tplc="0C0A0019" w:tentative="1">
      <w:start w:val="1"/>
      <w:numFmt w:val="lowerLetter"/>
      <w:lvlText w:val="%5."/>
      <w:lvlJc w:val="left"/>
      <w:pPr>
        <w:ind w:left="4254" w:hanging="360"/>
      </w:pPr>
    </w:lvl>
    <w:lvl w:ilvl="5" w:tplc="0C0A001B" w:tentative="1">
      <w:start w:val="1"/>
      <w:numFmt w:val="lowerRoman"/>
      <w:lvlText w:val="%6."/>
      <w:lvlJc w:val="right"/>
      <w:pPr>
        <w:ind w:left="4974" w:hanging="180"/>
      </w:pPr>
    </w:lvl>
    <w:lvl w:ilvl="6" w:tplc="0C0A000F" w:tentative="1">
      <w:start w:val="1"/>
      <w:numFmt w:val="decimal"/>
      <w:lvlText w:val="%7."/>
      <w:lvlJc w:val="left"/>
      <w:pPr>
        <w:ind w:left="5694" w:hanging="360"/>
      </w:pPr>
    </w:lvl>
    <w:lvl w:ilvl="7" w:tplc="0C0A0019" w:tentative="1">
      <w:start w:val="1"/>
      <w:numFmt w:val="lowerLetter"/>
      <w:lvlText w:val="%8."/>
      <w:lvlJc w:val="left"/>
      <w:pPr>
        <w:ind w:left="6414" w:hanging="360"/>
      </w:pPr>
    </w:lvl>
    <w:lvl w:ilvl="8" w:tplc="0C0A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0815549"/>
    <w:multiLevelType w:val="hybridMultilevel"/>
    <w:tmpl w:val="0456AE06"/>
    <w:lvl w:ilvl="0" w:tplc="33965F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2A75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301A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3A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C88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CA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DE2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E37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DC2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D45CD2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4221BDD"/>
    <w:multiLevelType w:val="hybridMultilevel"/>
    <w:tmpl w:val="67DE1852"/>
    <w:lvl w:ilvl="0" w:tplc="9CB07E9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E095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7430C8B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86469D6"/>
    <w:multiLevelType w:val="hybridMultilevel"/>
    <w:tmpl w:val="027A3E4E"/>
    <w:lvl w:ilvl="0" w:tplc="90D4A7AC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8A7BE8"/>
    <w:multiLevelType w:val="multilevel"/>
    <w:tmpl w:val="ABB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A2883"/>
    <w:multiLevelType w:val="multilevel"/>
    <w:tmpl w:val="E0B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58CA"/>
    <w:multiLevelType w:val="hybridMultilevel"/>
    <w:tmpl w:val="FEDCD1D0"/>
    <w:lvl w:ilvl="0" w:tplc="8B9091A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A658B"/>
    <w:multiLevelType w:val="hybridMultilevel"/>
    <w:tmpl w:val="172C4CE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F1E86"/>
    <w:multiLevelType w:val="hybridMultilevel"/>
    <w:tmpl w:val="6F688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0756A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689692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C31A6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09F5EB5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057704"/>
    <w:multiLevelType w:val="hybridMultilevel"/>
    <w:tmpl w:val="4F04B280"/>
    <w:lvl w:ilvl="0" w:tplc="0C0A0017">
      <w:start w:val="1"/>
      <w:numFmt w:val="lowerLetter"/>
      <w:lvlText w:val="%1)"/>
      <w:lvlJc w:val="left"/>
      <w:pPr>
        <w:ind w:left="1374" w:hanging="360"/>
      </w:pPr>
    </w:lvl>
    <w:lvl w:ilvl="1" w:tplc="0C0A0019" w:tentative="1">
      <w:start w:val="1"/>
      <w:numFmt w:val="lowerLetter"/>
      <w:lvlText w:val="%2."/>
      <w:lvlJc w:val="left"/>
      <w:pPr>
        <w:ind w:left="2094" w:hanging="360"/>
      </w:pPr>
    </w:lvl>
    <w:lvl w:ilvl="2" w:tplc="0C0A001B" w:tentative="1">
      <w:start w:val="1"/>
      <w:numFmt w:val="lowerRoman"/>
      <w:lvlText w:val="%3."/>
      <w:lvlJc w:val="right"/>
      <w:pPr>
        <w:ind w:left="2814" w:hanging="180"/>
      </w:pPr>
    </w:lvl>
    <w:lvl w:ilvl="3" w:tplc="0C0A000F" w:tentative="1">
      <w:start w:val="1"/>
      <w:numFmt w:val="decimal"/>
      <w:lvlText w:val="%4."/>
      <w:lvlJc w:val="left"/>
      <w:pPr>
        <w:ind w:left="3534" w:hanging="360"/>
      </w:pPr>
    </w:lvl>
    <w:lvl w:ilvl="4" w:tplc="0C0A0019" w:tentative="1">
      <w:start w:val="1"/>
      <w:numFmt w:val="lowerLetter"/>
      <w:lvlText w:val="%5."/>
      <w:lvlJc w:val="left"/>
      <w:pPr>
        <w:ind w:left="4254" w:hanging="360"/>
      </w:pPr>
    </w:lvl>
    <w:lvl w:ilvl="5" w:tplc="0C0A001B" w:tentative="1">
      <w:start w:val="1"/>
      <w:numFmt w:val="lowerRoman"/>
      <w:lvlText w:val="%6."/>
      <w:lvlJc w:val="right"/>
      <w:pPr>
        <w:ind w:left="4974" w:hanging="180"/>
      </w:pPr>
    </w:lvl>
    <w:lvl w:ilvl="6" w:tplc="0C0A000F" w:tentative="1">
      <w:start w:val="1"/>
      <w:numFmt w:val="decimal"/>
      <w:lvlText w:val="%7."/>
      <w:lvlJc w:val="left"/>
      <w:pPr>
        <w:ind w:left="5694" w:hanging="360"/>
      </w:pPr>
    </w:lvl>
    <w:lvl w:ilvl="7" w:tplc="0C0A0019" w:tentative="1">
      <w:start w:val="1"/>
      <w:numFmt w:val="lowerLetter"/>
      <w:lvlText w:val="%8."/>
      <w:lvlJc w:val="left"/>
      <w:pPr>
        <w:ind w:left="6414" w:hanging="360"/>
      </w:pPr>
    </w:lvl>
    <w:lvl w:ilvl="8" w:tplc="0C0A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6" w15:restartNumberingAfterBreak="0">
    <w:nsid w:val="7EBA6B3B"/>
    <w:multiLevelType w:val="hybridMultilevel"/>
    <w:tmpl w:val="B4523C6A"/>
    <w:lvl w:ilvl="0" w:tplc="EBFA6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BE9E6A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  <w:bCs w:val="0"/>
        <w:i w:val="0"/>
        <w:iCs w:val="0"/>
        <w:sz w:val="24"/>
        <w:szCs w:val="24"/>
      </w:rPr>
    </w:lvl>
    <w:lvl w:ilvl="2" w:tplc="2F3A3B8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388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62BD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AA0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69F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864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2258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2"/>
  </w:num>
  <w:num w:numId="4">
    <w:abstractNumId w:val="1"/>
  </w:num>
  <w:num w:numId="5">
    <w:abstractNumId w:val="8"/>
  </w:num>
  <w:num w:numId="6">
    <w:abstractNumId w:val="23"/>
  </w:num>
  <w:num w:numId="7">
    <w:abstractNumId w:val="24"/>
  </w:num>
  <w:num w:numId="8">
    <w:abstractNumId w:val="3"/>
  </w:num>
  <w:num w:numId="9">
    <w:abstractNumId w:val="34"/>
  </w:num>
  <w:num w:numId="10">
    <w:abstractNumId w:val="31"/>
  </w:num>
  <w:num w:numId="11">
    <w:abstractNumId w:val="21"/>
  </w:num>
  <w:num w:numId="12">
    <w:abstractNumId w:val="33"/>
  </w:num>
  <w:num w:numId="13">
    <w:abstractNumId w:val="15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36"/>
  </w:num>
  <w:num w:numId="19">
    <w:abstractNumId w:val="11"/>
  </w:num>
  <w:num w:numId="20">
    <w:abstractNumId w:val="7"/>
  </w:num>
  <w:num w:numId="21">
    <w:abstractNumId w:val="17"/>
  </w:num>
  <w:num w:numId="22">
    <w:abstractNumId w:val="30"/>
  </w:num>
  <w:num w:numId="23">
    <w:abstractNumId w:val="13"/>
  </w:num>
  <w:num w:numId="24">
    <w:abstractNumId w:val="22"/>
  </w:num>
  <w:num w:numId="25">
    <w:abstractNumId w:val="18"/>
  </w:num>
  <w:num w:numId="26">
    <w:abstractNumId w:val="10"/>
  </w:num>
  <w:num w:numId="27">
    <w:abstractNumId w:val="35"/>
  </w:num>
  <w:num w:numId="28">
    <w:abstractNumId w:val="19"/>
  </w:num>
  <w:num w:numId="29">
    <w:abstractNumId w:val="28"/>
  </w:num>
  <w:num w:numId="30">
    <w:abstractNumId w:val="25"/>
  </w:num>
  <w:num w:numId="31">
    <w:abstractNumId w:val="29"/>
  </w:num>
  <w:num w:numId="32">
    <w:abstractNumId w:val="4"/>
  </w:num>
  <w:num w:numId="33">
    <w:abstractNumId w:val="12"/>
  </w:num>
  <w:num w:numId="34">
    <w:abstractNumId w:val="14"/>
  </w:num>
  <w:num w:numId="35">
    <w:abstractNumId w:val="6"/>
  </w:num>
  <w:num w:numId="36">
    <w:abstractNumId w:val="2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D5"/>
    <w:rsid w:val="00007A11"/>
    <w:rsid w:val="00025AB9"/>
    <w:rsid w:val="00031544"/>
    <w:rsid w:val="00044197"/>
    <w:rsid w:val="00044E35"/>
    <w:rsid w:val="00050671"/>
    <w:rsid w:val="000556E8"/>
    <w:rsid w:val="00065118"/>
    <w:rsid w:val="000667CD"/>
    <w:rsid w:val="000718F6"/>
    <w:rsid w:val="0007211B"/>
    <w:rsid w:val="00072A9B"/>
    <w:rsid w:val="00072E22"/>
    <w:rsid w:val="000A02EF"/>
    <w:rsid w:val="000A2290"/>
    <w:rsid w:val="000C017B"/>
    <w:rsid w:val="000C390F"/>
    <w:rsid w:val="000D44AE"/>
    <w:rsid w:val="000D4738"/>
    <w:rsid w:val="000D75C4"/>
    <w:rsid w:val="000D7FD1"/>
    <w:rsid w:val="000E2011"/>
    <w:rsid w:val="000E2D04"/>
    <w:rsid w:val="000F26CE"/>
    <w:rsid w:val="000F4E27"/>
    <w:rsid w:val="00100DA6"/>
    <w:rsid w:val="0010364B"/>
    <w:rsid w:val="001049FA"/>
    <w:rsid w:val="00105A6A"/>
    <w:rsid w:val="00106A5D"/>
    <w:rsid w:val="0011395C"/>
    <w:rsid w:val="00115794"/>
    <w:rsid w:val="00120EA7"/>
    <w:rsid w:val="00121EB6"/>
    <w:rsid w:val="001320F1"/>
    <w:rsid w:val="00133152"/>
    <w:rsid w:val="00134B53"/>
    <w:rsid w:val="001467AF"/>
    <w:rsid w:val="00165736"/>
    <w:rsid w:val="00166FF3"/>
    <w:rsid w:val="00170696"/>
    <w:rsid w:val="0017091B"/>
    <w:rsid w:val="001860C9"/>
    <w:rsid w:val="00187961"/>
    <w:rsid w:val="001A1511"/>
    <w:rsid w:val="001A6895"/>
    <w:rsid w:val="001B22BF"/>
    <w:rsid w:val="001B2EF8"/>
    <w:rsid w:val="001C1E58"/>
    <w:rsid w:val="001C3653"/>
    <w:rsid w:val="001C4529"/>
    <w:rsid w:val="001C5FCE"/>
    <w:rsid w:val="001F5AEB"/>
    <w:rsid w:val="001F6BF2"/>
    <w:rsid w:val="00220524"/>
    <w:rsid w:val="00220A51"/>
    <w:rsid w:val="0022781B"/>
    <w:rsid w:val="00227B92"/>
    <w:rsid w:val="00242E77"/>
    <w:rsid w:val="002571CE"/>
    <w:rsid w:val="002667CA"/>
    <w:rsid w:val="002742AD"/>
    <w:rsid w:val="00276B35"/>
    <w:rsid w:val="00286D94"/>
    <w:rsid w:val="00297D28"/>
    <w:rsid w:val="002A02E0"/>
    <w:rsid w:val="002A0CE5"/>
    <w:rsid w:val="002B3F94"/>
    <w:rsid w:val="002F426B"/>
    <w:rsid w:val="002F4865"/>
    <w:rsid w:val="00301EC4"/>
    <w:rsid w:val="0030385F"/>
    <w:rsid w:val="00303B09"/>
    <w:rsid w:val="00317A6B"/>
    <w:rsid w:val="00325B10"/>
    <w:rsid w:val="0033567D"/>
    <w:rsid w:val="00337EF2"/>
    <w:rsid w:val="0034073A"/>
    <w:rsid w:val="00340EC6"/>
    <w:rsid w:val="0035699B"/>
    <w:rsid w:val="00360B18"/>
    <w:rsid w:val="003617FC"/>
    <w:rsid w:val="00361805"/>
    <w:rsid w:val="00363FDB"/>
    <w:rsid w:val="00367F7F"/>
    <w:rsid w:val="00370902"/>
    <w:rsid w:val="00375591"/>
    <w:rsid w:val="00375D2E"/>
    <w:rsid w:val="00377E58"/>
    <w:rsid w:val="003A08C2"/>
    <w:rsid w:val="003A13A1"/>
    <w:rsid w:val="003A5592"/>
    <w:rsid w:val="003C4779"/>
    <w:rsid w:val="003D0797"/>
    <w:rsid w:val="003D5939"/>
    <w:rsid w:val="003E2CB8"/>
    <w:rsid w:val="003F4B7E"/>
    <w:rsid w:val="003F75D5"/>
    <w:rsid w:val="004111B9"/>
    <w:rsid w:val="00412043"/>
    <w:rsid w:val="00415FB0"/>
    <w:rsid w:val="00417701"/>
    <w:rsid w:val="004254FB"/>
    <w:rsid w:val="00427BF0"/>
    <w:rsid w:val="004400F0"/>
    <w:rsid w:val="004434DE"/>
    <w:rsid w:val="004508A8"/>
    <w:rsid w:val="00451FA9"/>
    <w:rsid w:val="004546C8"/>
    <w:rsid w:val="004573D0"/>
    <w:rsid w:val="00465BAF"/>
    <w:rsid w:val="004660A9"/>
    <w:rsid w:val="00470DD2"/>
    <w:rsid w:val="00472559"/>
    <w:rsid w:val="00483859"/>
    <w:rsid w:val="00485EDC"/>
    <w:rsid w:val="004935C0"/>
    <w:rsid w:val="00495C06"/>
    <w:rsid w:val="004B26B3"/>
    <w:rsid w:val="004C2717"/>
    <w:rsid w:val="004C6D3C"/>
    <w:rsid w:val="004D726D"/>
    <w:rsid w:val="004E1836"/>
    <w:rsid w:val="004E7B40"/>
    <w:rsid w:val="004F54C3"/>
    <w:rsid w:val="00500084"/>
    <w:rsid w:val="00506F73"/>
    <w:rsid w:val="005145CD"/>
    <w:rsid w:val="005152A5"/>
    <w:rsid w:val="0052146C"/>
    <w:rsid w:val="00522C8E"/>
    <w:rsid w:val="005377A2"/>
    <w:rsid w:val="005400F6"/>
    <w:rsid w:val="00550611"/>
    <w:rsid w:val="005524BA"/>
    <w:rsid w:val="0055593E"/>
    <w:rsid w:val="00560004"/>
    <w:rsid w:val="005648A5"/>
    <w:rsid w:val="00572A1E"/>
    <w:rsid w:val="00583060"/>
    <w:rsid w:val="005906DC"/>
    <w:rsid w:val="0059405F"/>
    <w:rsid w:val="00595605"/>
    <w:rsid w:val="005A1576"/>
    <w:rsid w:val="005A20DC"/>
    <w:rsid w:val="005A2AC0"/>
    <w:rsid w:val="005B6F2D"/>
    <w:rsid w:val="005C1D42"/>
    <w:rsid w:val="005C2280"/>
    <w:rsid w:val="005C7D75"/>
    <w:rsid w:val="005F0198"/>
    <w:rsid w:val="005F4328"/>
    <w:rsid w:val="00604864"/>
    <w:rsid w:val="00607562"/>
    <w:rsid w:val="006153AD"/>
    <w:rsid w:val="0061627D"/>
    <w:rsid w:val="00623247"/>
    <w:rsid w:val="0063433D"/>
    <w:rsid w:val="006469D0"/>
    <w:rsid w:val="006475DB"/>
    <w:rsid w:val="00652B32"/>
    <w:rsid w:val="006628A9"/>
    <w:rsid w:val="00666273"/>
    <w:rsid w:val="006848D0"/>
    <w:rsid w:val="0068599D"/>
    <w:rsid w:val="006934BD"/>
    <w:rsid w:val="00697FF3"/>
    <w:rsid w:val="006A5691"/>
    <w:rsid w:val="006B4532"/>
    <w:rsid w:val="006C6C82"/>
    <w:rsid w:val="006D3B90"/>
    <w:rsid w:val="006D6F9D"/>
    <w:rsid w:val="006E15F1"/>
    <w:rsid w:val="006E46F9"/>
    <w:rsid w:val="006F0022"/>
    <w:rsid w:val="006F4455"/>
    <w:rsid w:val="00711460"/>
    <w:rsid w:val="007115B8"/>
    <w:rsid w:val="00717771"/>
    <w:rsid w:val="0072145D"/>
    <w:rsid w:val="007448C5"/>
    <w:rsid w:val="0074546D"/>
    <w:rsid w:val="007522AE"/>
    <w:rsid w:val="00764967"/>
    <w:rsid w:val="0078139D"/>
    <w:rsid w:val="0078750F"/>
    <w:rsid w:val="00791E21"/>
    <w:rsid w:val="007B4039"/>
    <w:rsid w:val="007C13F1"/>
    <w:rsid w:val="007C5BDD"/>
    <w:rsid w:val="007D0CE6"/>
    <w:rsid w:val="007D4FC0"/>
    <w:rsid w:val="007D64AD"/>
    <w:rsid w:val="007D70B1"/>
    <w:rsid w:val="007E302A"/>
    <w:rsid w:val="007E46ED"/>
    <w:rsid w:val="007F0DEE"/>
    <w:rsid w:val="00805586"/>
    <w:rsid w:val="008062A9"/>
    <w:rsid w:val="00817410"/>
    <w:rsid w:val="00821759"/>
    <w:rsid w:val="008256AA"/>
    <w:rsid w:val="00825A46"/>
    <w:rsid w:val="008266F5"/>
    <w:rsid w:val="008277BE"/>
    <w:rsid w:val="00860363"/>
    <w:rsid w:val="00863317"/>
    <w:rsid w:val="00876E6E"/>
    <w:rsid w:val="00886DA9"/>
    <w:rsid w:val="00892827"/>
    <w:rsid w:val="0089296C"/>
    <w:rsid w:val="008976F0"/>
    <w:rsid w:val="008D1132"/>
    <w:rsid w:val="008D6CCD"/>
    <w:rsid w:val="008E42FF"/>
    <w:rsid w:val="008E4D6D"/>
    <w:rsid w:val="008E6D44"/>
    <w:rsid w:val="008F7C3A"/>
    <w:rsid w:val="0090712D"/>
    <w:rsid w:val="00921643"/>
    <w:rsid w:val="00943D6B"/>
    <w:rsid w:val="009537DC"/>
    <w:rsid w:val="00954929"/>
    <w:rsid w:val="009635B8"/>
    <w:rsid w:val="00964893"/>
    <w:rsid w:val="00965204"/>
    <w:rsid w:val="00965AA2"/>
    <w:rsid w:val="0097333E"/>
    <w:rsid w:val="00973413"/>
    <w:rsid w:val="0098516E"/>
    <w:rsid w:val="00994530"/>
    <w:rsid w:val="00997313"/>
    <w:rsid w:val="009C77C6"/>
    <w:rsid w:val="009E4F63"/>
    <w:rsid w:val="009F5C2D"/>
    <w:rsid w:val="00A07060"/>
    <w:rsid w:val="00A20384"/>
    <w:rsid w:val="00A22DED"/>
    <w:rsid w:val="00A47188"/>
    <w:rsid w:val="00A55AEB"/>
    <w:rsid w:val="00A67A80"/>
    <w:rsid w:val="00A72A34"/>
    <w:rsid w:val="00A827DC"/>
    <w:rsid w:val="00A9695D"/>
    <w:rsid w:val="00AA1813"/>
    <w:rsid w:val="00AA2959"/>
    <w:rsid w:val="00AA63DF"/>
    <w:rsid w:val="00AB5770"/>
    <w:rsid w:val="00AC17AB"/>
    <w:rsid w:val="00AC517E"/>
    <w:rsid w:val="00AC5B0B"/>
    <w:rsid w:val="00AD4088"/>
    <w:rsid w:val="00AD471B"/>
    <w:rsid w:val="00AD53D5"/>
    <w:rsid w:val="00AE7ACF"/>
    <w:rsid w:val="00B02B28"/>
    <w:rsid w:val="00B07011"/>
    <w:rsid w:val="00B167E3"/>
    <w:rsid w:val="00B22629"/>
    <w:rsid w:val="00B31B66"/>
    <w:rsid w:val="00B344B8"/>
    <w:rsid w:val="00B346C9"/>
    <w:rsid w:val="00B44864"/>
    <w:rsid w:val="00B75A4C"/>
    <w:rsid w:val="00B762F6"/>
    <w:rsid w:val="00B842BF"/>
    <w:rsid w:val="00B92808"/>
    <w:rsid w:val="00BB1A7D"/>
    <w:rsid w:val="00BD3B01"/>
    <w:rsid w:val="00BE69EC"/>
    <w:rsid w:val="00BF1A90"/>
    <w:rsid w:val="00BF1AE0"/>
    <w:rsid w:val="00C1679C"/>
    <w:rsid w:val="00C24990"/>
    <w:rsid w:val="00C36A7B"/>
    <w:rsid w:val="00C47641"/>
    <w:rsid w:val="00C514FE"/>
    <w:rsid w:val="00C53054"/>
    <w:rsid w:val="00C53244"/>
    <w:rsid w:val="00C612CC"/>
    <w:rsid w:val="00C619A6"/>
    <w:rsid w:val="00C77B0D"/>
    <w:rsid w:val="00C83784"/>
    <w:rsid w:val="00C920AC"/>
    <w:rsid w:val="00CA40BB"/>
    <w:rsid w:val="00CA7B4C"/>
    <w:rsid w:val="00CB21CC"/>
    <w:rsid w:val="00CC701A"/>
    <w:rsid w:val="00CD2E91"/>
    <w:rsid w:val="00CD4F45"/>
    <w:rsid w:val="00CE5FCC"/>
    <w:rsid w:val="00CE7B53"/>
    <w:rsid w:val="00CF1C30"/>
    <w:rsid w:val="00D05478"/>
    <w:rsid w:val="00D0590A"/>
    <w:rsid w:val="00D05E66"/>
    <w:rsid w:val="00D11252"/>
    <w:rsid w:val="00D11358"/>
    <w:rsid w:val="00D152DB"/>
    <w:rsid w:val="00D23C12"/>
    <w:rsid w:val="00D30FFE"/>
    <w:rsid w:val="00D561F6"/>
    <w:rsid w:val="00D653AD"/>
    <w:rsid w:val="00D74947"/>
    <w:rsid w:val="00D81365"/>
    <w:rsid w:val="00D900BF"/>
    <w:rsid w:val="00D96737"/>
    <w:rsid w:val="00D97B95"/>
    <w:rsid w:val="00DA05F9"/>
    <w:rsid w:val="00DA2512"/>
    <w:rsid w:val="00DA570B"/>
    <w:rsid w:val="00DA77A7"/>
    <w:rsid w:val="00DB4E4A"/>
    <w:rsid w:val="00DC014C"/>
    <w:rsid w:val="00DC5F41"/>
    <w:rsid w:val="00DD0E43"/>
    <w:rsid w:val="00DD1864"/>
    <w:rsid w:val="00DD23E3"/>
    <w:rsid w:val="00DD41F8"/>
    <w:rsid w:val="00DD430A"/>
    <w:rsid w:val="00DF6DDE"/>
    <w:rsid w:val="00E10ABE"/>
    <w:rsid w:val="00E1289B"/>
    <w:rsid w:val="00E12EC3"/>
    <w:rsid w:val="00E351F4"/>
    <w:rsid w:val="00E373B3"/>
    <w:rsid w:val="00E439F6"/>
    <w:rsid w:val="00E508B6"/>
    <w:rsid w:val="00E50A94"/>
    <w:rsid w:val="00E6426B"/>
    <w:rsid w:val="00E66DD0"/>
    <w:rsid w:val="00E66FE7"/>
    <w:rsid w:val="00E74DA9"/>
    <w:rsid w:val="00E820AD"/>
    <w:rsid w:val="00E87D22"/>
    <w:rsid w:val="00EA40F4"/>
    <w:rsid w:val="00EB0885"/>
    <w:rsid w:val="00EB2777"/>
    <w:rsid w:val="00EB4961"/>
    <w:rsid w:val="00ED147A"/>
    <w:rsid w:val="00ED28F6"/>
    <w:rsid w:val="00ED478A"/>
    <w:rsid w:val="00EE1E56"/>
    <w:rsid w:val="00EE6DBF"/>
    <w:rsid w:val="00EE7E5E"/>
    <w:rsid w:val="00EF5803"/>
    <w:rsid w:val="00F14CB7"/>
    <w:rsid w:val="00F1587C"/>
    <w:rsid w:val="00F16DA9"/>
    <w:rsid w:val="00F311D9"/>
    <w:rsid w:val="00F35F07"/>
    <w:rsid w:val="00F44491"/>
    <w:rsid w:val="00F54419"/>
    <w:rsid w:val="00FB1AB5"/>
    <w:rsid w:val="00FB22CA"/>
    <w:rsid w:val="00FB6101"/>
    <w:rsid w:val="00FB775F"/>
    <w:rsid w:val="00FC0DA9"/>
    <w:rsid w:val="00FD3001"/>
    <w:rsid w:val="00FD55AF"/>
    <w:rsid w:val="00FE5764"/>
    <w:rsid w:val="00FE7BC3"/>
    <w:rsid w:val="00FF1ACB"/>
    <w:rsid w:val="00FF6393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38DAD"/>
  <w15:docId w15:val="{D13F8A94-A01A-4EAC-8BCD-8F877F1F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902"/>
  </w:style>
  <w:style w:type="paragraph" w:styleId="Ttulo1">
    <w:name w:val="heading 1"/>
    <w:basedOn w:val="Normal"/>
    <w:next w:val="Normal"/>
    <w:qFormat/>
    <w:rsid w:val="00997313"/>
    <w:pPr>
      <w:keepNext/>
      <w:outlineLvl w:val="0"/>
    </w:pPr>
    <w:rPr>
      <w:b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rsid w:val="00997313"/>
    <w:pPr>
      <w:keepNext/>
      <w:spacing w:line="360" w:lineRule="auto"/>
      <w:jc w:val="right"/>
      <w:outlineLvl w:val="1"/>
    </w:pPr>
    <w:rPr>
      <w:rFonts w:ascii="Courier New" w:hAnsi="Courier New" w:cs="Courier New"/>
      <w:b/>
      <w:bCs/>
    </w:rPr>
  </w:style>
  <w:style w:type="paragraph" w:styleId="Ttulo3">
    <w:name w:val="heading 3"/>
    <w:basedOn w:val="Normal"/>
    <w:next w:val="Normal"/>
    <w:link w:val="Ttulo3Car"/>
    <w:qFormat/>
    <w:rsid w:val="00997313"/>
    <w:pPr>
      <w:keepNext/>
      <w:outlineLvl w:val="2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97313"/>
    <w:rPr>
      <w:rFonts w:ascii="Arial" w:hAnsi="Arial"/>
      <w:sz w:val="22"/>
    </w:rPr>
  </w:style>
  <w:style w:type="paragraph" w:styleId="Textoindependiente2">
    <w:name w:val="Body Text 2"/>
    <w:basedOn w:val="Normal"/>
    <w:rsid w:val="00997313"/>
    <w:pPr>
      <w:spacing w:line="360" w:lineRule="auto"/>
      <w:jc w:val="both"/>
    </w:pPr>
    <w:rPr>
      <w:rFonts w:ascii="Arial" w:hAnsi="Arial"/>
      <w:b/>
      <w:sz w:val="22"/>
    </w:rPr>
  </w:style>
  <w:style w:type="paragraph" w:styleId="Piedepgina">
    <w:name w:val="footer"/>
    <w:basedOn w:val="Normal"/>
    <w:link w:val="PiedepginaCar"/>
    <w:rsid w:val="0099731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97313"/>
  </w:style>
  <w:style w:type="paragraph" w:styleId="Encabezado">
    <w:name w:val="header"/>
    <w:basedOn w:val="Normal"/>
    <w:rsid w:val="00997313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rsid w:val="00997313"/>
    <w:pPr>
      <w:spacing w:line="360" w:lineRule="auto"/>
      <w:jc w:val="center"/>
    </w:pPr>
    <w:rPr>
      <w:rFonts w:ascii="Arial" w:hAnsi="Arial"/>
      <w:b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74546D"/>
    <w:rPr>
      <w:lang w:val="es-ES" w:eastAsia="es-ES"/>
    </w:rPr>
  </w:style>
  <w:style w:type="table" w:styleId="Tablaconcuadrcula">
    <w:name w:val="Table Grid"/>
    <w:basedOn w:val="Tablanormal"/>
    <w:rsid w:val="001C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014C"/>
    <w:rPr>
      <w:color w:val="808080"/>
    </w:rPr>
  </w:style>
  <w:style w:type="paragraph" w:styleId="Textodeglobo">
    <w:name w:val="Balloon Text"/>
    <w:basedOn w:val="Normal"/>
    <w:link w:val="TextodegloboCar"/>
    <w:rsid w:val="00DC01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014C"/>
    <w:rPr>
      <w:rFonts w:ascii="Tahoma" w:hAnsi="Tahoma" w:cs="Tahoma"/>
      <w:sz w:val="16"/>
      <w:szCs w:val="16"/>
    </w:rPr>
  </w:style>
  <w:style w:type="character" w:customStyle="1" w:styleId="Estilo1">
    <w:name w:val="Estilo1"/>
    <w:basedOn w:val="Fuentedeprrafopredeter"/>
    <w:uiPriority w:val="1"/>
    <w:rsid w:val="00044197"/>
  </w:style>
  <w:style w:type="paragraph" w:styleId="Prrafodelista">
    <w:name w:val="List Paragraph"/>
    <w:basedOn w:val="Normal"/>
    <w:uiPriority w:val="34"/>
    <w:qFormat/>
    <w:rsid w:val="00367F7F"/>
    <w:pPr>
      <w:ind w:left="720"/>
      <w:contextualSpacing/>
    </w:pPr>
  </w:style>
  <w:style w:type="paragraph" w:styleId="Sinespaciado">
    <w:name w:val="No Spacing"/>
    <w:uiPriority w:val="1"/>
    <w:qFormat/>
    <w:rsid w:val="008F7C3A"/>
    <w:rPr>
      <w:rFonts w:ascii="Calibri" w:eastAsia="Calibri" w:hAnsi="Calibri"/>
      <w:sz w:val="22"/>
      <w:szCs w:val="22"/>
      <w:lang w:val="es-GT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FB775F"/>
    <w:rPr>
      <w:rFonts w:ascii="Arial" w:hAnsi="Arial"/>
      <w:b/>
      <w:sz w:val="22"/>
      <w:lang w:val="es-ES_tradnl"/>
    </w:rPr>
  </w:style>
  <w:style w:type="character" w:customStyle="1" w:styleId="Ttulo3Car">
    <w:name w:val="Título 3 Car"/>
    <w:basedOn w:val="Fuentedeprrafopredeter"/>
    <w:link w:val="Ttulo3"/>
    <w:rsid w:val="004B26B3"/>
    <w:rPr>
      <w:rFonts w:ascii="Arial" w:hAnsi="Arial"/>
      <w:b/>
    </w:rPr>
  </w:style>
  <w:style w:type="paragraph" w:styleId="NormalWeb">
    <w:name w:val="Normal (Web)"/>
    <w:basedOn w:val="Normal"/>
    <w:uiPriority w:val="99"/>
    <w:semiHidden/>
    <w:unhideWhenUsed/>
    <w:rsid w:val="004B26B3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4B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&#241;o\Desktop\Plantillas%20de%20Auditoria%20Nias\2%20FASE%20PLANEACION\26.1%20Solicitud%20de%20Inform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26.1 Solicitud de Información</Template>
  <TotalTime>94</TotalTime>
  <Pages>4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inicial</vt:lpstr>
    </vt:vector>
  </TitlesOfParts>
  <Company>Grupo de Auditores Públicos, S.A.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inicial</dc:title>
  <dc:creator>Toño</dc:creator>
  <cp:lastModifiedBy>Victor Juárez</cp:lastModifiedBy>
  <cp:revision>206</cp:revision>
  <cp:lastPrinted>2008-10-14T17:04:00Z</cp:lastPrinted>
  <dcterms:created xsi:type="dcterms:W3CDTF">2020-04-18T00:14:00Z</dcterms:created>
  <dcterms:modified xsi:type="dcterms:W3CDTF">2024-12-27T14:35:00Z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Empresa">
    <vt:lpwstr> </vt:lpwstr>
  </property>
  <property fmtid="{D5CDD505-2E9C-101B-9397-08002B2CF9AE}" pid="3" name="NombreSocioAuditor">
    <vt:lpwstr> </vt:lpwstr>
  </property>
  <property fmtid="{D5CDD505-2E9C-101B-9397-08002B2CF9AE}" pid="4" name="NombreContacto">
    <vt:lpwstr> </vt:lpwstr>
  </property>
  <property fmtid="{D5CDD505-2E9C-101B-9397-08002B2CF9AE}" pid="5" name="FechaFinEjercicioY">
    <vt:lpwstr> </vt:lpwstr>
  </property>
  <property fmtid="{D5CDD505-2E9C-101B-9397-08002B2CF9AE}" pid="6" name="FechaFinEjercicioS">
    <vt:lpwstr> </vt:lpwstr>
  </property>
  <property fmtid="{D5CDD505-2E9C-101B-9397-08002B2CF9AE}" pid="7" name="FechaFinEjer_1">
    <vt:lpwstr> </vt:lpwstr>
  </property>
  <property fmtid="{D5CDD505-2E9C-101B-9397-08002B2CF9AE}" pid="8" name="FechaFinEjer_3">
    <vt:lpwstr> </vt:lpwstr>
  </property>
  <property fmtid="{D5CDD505-2E9C-101B-9397-08002B2CF9AE}" pid="9" name="mes1">
    <vt:lpwstr> </vt:lpwstr>
  </property>
  <property fmtid="{D5CDD505-2E9C-101B-9397-08002B2CF9AE}" pid="10" name="mes2">
    <vt:lpwstr> </vt:lpwstr>
  </property>
  <property fmtid="{D5CDD505-2E9C-101B-9397-08002B2CF9AE}" pid="11" name="FechaFinEjerMas1">
    <vt:lpwstr> </vt:lpwstr>
  </property>
</Properties>
</file>