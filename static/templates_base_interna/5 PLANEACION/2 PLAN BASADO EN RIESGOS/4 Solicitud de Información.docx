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467CC" w:rsidRDefault="00E467CC" w:rsidP="00E467CC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F7CF4" wp14:editId="47B95596">
                <wp:simplePos x="0" y="0"/>
                <wp:positionH relativeFrom="column">
                  <wp:posOffset>4425315</wp:posOffset>
                </wp:positionH>
                <wp:positionV relativeFrom="paragraph">
                  <wp:posOffset>-290195</wp:posOffset>
                </wp:positionV>
                <wp:extent cx="1009650" cy="361950"/>
                <wp:effectExtent l="0" t="0" r="19050" b="1905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67CC" w:rsidRPr="000500EF" w:rsidRDefault="006C2727" w:rsidP="00E467C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F7CF4" id="_x0000_t202" coordsize="21600,21600" o:spt="202" path="m,l,21600r21600,l21600,xe">
                <v:stroke joinstyle="miter"/>
                <v:path gradientshapeok="t" o:connecttype="rect"/>
              </v:shapetype>
              <v:shape id="Cuadro de texto 181" o:spid="_x0000_s1026" type="#_x0000_t202" style="position:absolute;margin-left:348.45pt;margin-top:-22.85pt;width:79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" fillcolor="white [3201]" strokeweight=".5pt">
                <v:textbox>
                  <w:txbxContent>
                    <w:p w:rsidR="00E467CC" w:rsidRPr="000500EF" w:rsidRDefault="006C2727" w:rsidP="00E467C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53722" wp14:editId="44F0CC72">
                <wp:simplePos x="0" y="0"/>
                <wp:positionH relativeFrom="column">
                  <wp:posOffset>-501650</wp:posOffset>
                </wp:positionH>
                <wp:positionV relativeFrom="paragraph">
                  <wp:posOffset>-287655</wp:posOffset>
                </wp:positionV>
                <wp:extent cx="1133475" cy="419100"/>
                <wp:effectExtent l="0" t="0" r="28575" b="1905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67CC" w:rsidRDefault="00E467CC" w:rsidP="00E467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53722" id="Cuadro de texto 182" o:spid="_x0000_s1027" type="#_x0000_t202" style="position:absolute;margin-left:-39.5pt;margin-top:-22.65pt;width:89.2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" fillcolor="white [3201]" strokeweight=".5pt">
                <v:textbox>
                  <w:txbxContent>
                    <w:p w:rsidR="00E467CC" w:rsidRDefault="00E467CC" w:rsidP="00E467CC"/>
                  </w:txbxContent>
                </v:textbox>
              </v:shape>
            </w:pict>
          </mc:Fallback>
        </mc:AlternateContent>
      </w:r>
    </w:p>
    <w:p w:rsidR="00AD53D5" w:rsidRDefault="00AD53D5" w:rsidP="00F311D9">
      <w:pPr>
        <w:pStyle w:val="Textoindependiente3"/>
        <w:spacing w:line="240" w:lineRule="auto"/>
        <w:jc w:val="left"/>
        <w:rPr>
          <w:rFonts w:cs="Arial"/>
          <w:szCs w:val="22"/>
        </w:rPr>
      </w:pPr>
    </w:p>
    <w:p w:rsidR="00E467CC" w:rsidRDefault="00E467CC" w:rsidP="00F311D9">
      <w:pPr>
        <w:pStyle w:val="Textoindependiente3"/>
        <w:spacing w:line="240" w:lineRule="auto"/>
        <w:jc w:val="left"/>
        <w:rPr>
          <w:rFonts w:cs="Arial"/>
          <w:szCs w:val="22"/>
        </w:rPr>
      </w:pPr>
    </w:p>
    <w:p w:rsidR="00E467CC" w:rsidRDefault="00E467CC" w:rsidP="00745B6B">
      <w:pPr>
        <w:pStyle w:val="Textoindependiente3"/>
        <w:spacing w:line="240" w:lineRule="auto"/>
        <w:jc w:val="right"/>
        <w:rPr>
          <w:rFonts w:cs="Arial"/>
          <w:szCs w:val="22"/>
        </w:rPr>
      </w:pPr>
    </w:p>
    <w:p w:rsidR="00886DA9" w:rsidRPr="00C41ABE" w:rsidRDefault="00D26548" w:rsidP="001215EF">
      <w:pPr>
        <w:pStyle w:val="Textoindependiente3"/>
        <w:jc w:val="right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 xml:space="preserve">   </w:t>
      </w:r>
      <w:r w:rsidR="00886DA9" w:rsidRPr="00C41ABE">
        <w:rPr>
          <w:rFonts w:ascii="Times New Roman" w:hAnsi="Times New Roman"/>
          <w:b w:val="0"/>
          <w:sz w:val="24"/>
          <w:szCs w:val="24"/>
          <w:lang w:val="es-GT"/>
        </w:rPr>
        <w:t xml:space="preserve">Fecha: </w:t>
      </w:r>
      <w:r w:rsidR="00227B92" w:rsidRPr="00C41ABE">
        <w:rPr>
          <w:rFonts w:ascii="Times New Roman" w:hAnsi="Times New Roman"/>
          <w:b w:val="0"/>
          <w:sz w:val="24"/>
          <w:szCs w:val="24"/>
          <w:lang w:val="es-GT"/>
        </w:rPr>
        <w:t xml:space="preserve">Guatemala, </w:t>
      </w:r>
      <w:r w:rsidR="00D06685" w:rsidRPr="00C41ABE">
        <w:rPr>
          <w:rFonts w:ascii="Times New Roman" w:hAnsi="Times New Roman"/>
          <w:b w:val="0"/>
          <w:sz w:val="24"/>
          <w:szCs w:val="24"/>
          <w:lang w:val="es-GT"/>
        </w:rPr>
        <w:t>20 de Enero de 2025</w:t>
      </w:r>
    </w:p>
    <w:p w:rsidR="008266F5" w:rsidRPr="00C41ABE" w:rsidRDefault="008266F5" w:rsidP="001215EF">
      <w:pPr>
        <w:pStyle w:val="Textoindependiente3"/>
        <w:jc w:val="right"/>
        <w:rPr>
          <w:rFonts w:ascii="Times New Roman" w:hAnsi="Times New Roman"/>
          <w:b w:val="0"/>
          <w:sz w:val="24"/>
          <w:szCs w:val="24"/>
          <w:lang w:val="es-GT"/>
        </w:rPr>
      </w:pPr>
    </w:p>
    <w:p w:rsidR="00886DA9" w:rsidRPr="00C41ABE" w:rsidRDefault="00886DA9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886DA9" w:rsidRPr="00C41ABE" w:rsidRDefault="00886DA9" w:rsidP="001215EF">
      <w:pPr>
        <w:pStyle w:val="Textoindependiente3"/>
        <w:spacing w:line="240" w:lineRule="auto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A la atención de [Nombre del Funcionario Responsable]</w:t>
      </w:r>
    </w:p>
    <w:p w:rsidR="00886DA9" w:rsidRPr="00C41ABE" w:rsidRDefault="004F3509" w:rsidP="001215EF">
      <w:pPr>
        <w:pStyle w:val="Textoindependiente3"/>
        <w:spacing w:line="240" w:lineRule="auto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Nombre de la Entidad</w:t>
      </w:r>
    </w:p>
    <w:p w:rsidR="00886DA9" w:rsidRPr="00C41ABE" w:rsidRDefault="00291C4C" w:rsidP="001215EF">
      <w:pPr>
        <w:pStyle w:val="Textoindependiente3"/>
        <w:spacing w:line="240" w:lineRule="auto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Dirección XXXXXXXX</w:t>
      </w:r>
    </w:p>
    <w:p w:rsidR="00886DA9" w:rsidRPr="00C41ABE" w:rsidRDefault="00886DA9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886DA9" w:rsidRPr="00C41ABE" w:rsidRDefault="00886DA9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sz w:val="24"/>
          <w:szCs w:val="24"/>
          <w:lang w:val="es-GT"/>
        </w:rPr>
        <w:t>Asunto:</w:t>
      </w:r>
      <w:r w:rsidRPr="00C41ABE">
        <w:rPr>
          <w:rFonts w:ascii="Times New Roman" w:hAnsi="Times New Roman"/>
          <w:b w:val="0"/>
          <w:sz w:val="24"/>
          <w:szCs w:val="24"/>
          <w:lang w:val="es-GT"/>
        </w:rPr>
        <w:t xml:space="preserve"> Solicitud de Información para Auditoría</w:t>
      </w:r>
    </w:p>
    <w:p w:rsidR="00886DA9" w:rsidRPr="00C41ABE" w:rsidRDefault="00886DA9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Estimado/a [Nombre del Funcionario Responsable],</w:t>
      </w:r>
    </w:p>
    <w:p w:rsidR="004329A0" w:rsidRPr="00C41ABE" w:rsidRDefault="004329A0" w:rsidP="007F182C">
      <w:pPr>
        <w:pStyle w:val="NormalWeb"/>
        <w:jc w:val="both"/>
      </w:pPr>
      <w:r w:rsidRPr="00C41ABE">
        <w:t xml:space="preserve">Por medio de la presente, me permito saludarle cordialmente. Mi nombre es </w:t>
      </w:r>
      <w:r w:rsidRPr="00C41ABE">
        <w:rPr>
          <w:rStyle w:val="Textoennegrita"/>
        </w:rPr>
        <w:t>[Tu Nombre]</w:t>
      </w:r>
      <w:r w:rsidRPr="00C41ABE">
        <w:t xml:space="preserve">, Auditor Principal de </w:t>
      </w:r>
      <w:r w:rsidRPr="00C41ABE">
        <w:rPr>
          <w:rStyle w:val="Textoennegrita"/>
        </w:rPr>
        <w:t>[Nombre de la Firma de Auditoría]</w:t>
      </w:r>
      <w:r w:rsidRPr="00C41ABE">
        <w:t xml:space="preserve">, encargado de realizar la auditoría interna correspondiente al período que finaliza el </w:t>
      </w:r>
      <w:r w:rsidRPr="00C41ABE">
        <w:rPr>
          <w:rStyle w:val="Textoennegrita"/>
        </w:rPr>
        <w:t>[Fecha]</w:t>
      </w:r>
      <w:r w:rsidRPr="00C41ABE">
        <w:t xml:space="preserve"> en </w:t>
      </w:r>
      <w:r w:rsidRPr="00C41ABE">
        <w:rPr>
          <w:rStyle w:val="Textoennegrita"/>
        </w:rPr>
        <w:t>[Nombre de la Entidad]</w:t>
      </w:r>
      <w:r w:rsidRPr="00C41ABE">
        <w:t>.</w:t>
      </w:r>
    </w:p>
    <w:p w:rsidR="00083876" w:rsidRPr="00C41ABE" w:rsidRDefault="00083876" w:rsidP="007F182C">
      <w:pPr>
        <w:pStyle w:val="NormalWeb"/>
        <w:jc w:val="both"/>
      </w:pPr>
      <w:r w:rsidRPr="00C41ABE">
        <w:t xml:space="preserve">De conformidad con las </w:t>
      </w:r>
      <w:r w:rsidRPr="00C41ABE">
        <w:rPr>
          <w:rStyle w:val="Textoennegrita"/>
        </w:rPr>
        <w:t>Normas Internacionales para la Práctica Profesional de Auditoría Interna (MIIP)</w:t>
      </w:r>
      <w:r w:rsidRPr="00C41ABE">
        <w:t xml:space="preserve"> y alineados con los principios de transparencia, independencia y objetividad, requerimos su colaboración en el suministro de información y documentación clave para el desarrollo eficiente de esta auditoría.</w:t>
      </w:r>
    </w:p>
    <w:p w:rsidR="00886DA9" w:rsidRPr="00C41ABE" w:rsidRDefault="00593967" w:rsidP="007F182C">
      <w:pPr>
        <w:pStyle w:val="Textoindependiente3"/>
        <w:jc w:val="both"/>
        <w:rPr>
          <w:rFonts w:ascii="Times New Roman" w:hAnsi="Times New Roman"/>
          <w:sz w:val="24"/>
          <w:szCs w:val="24"/>
          <w:lang w:val="es-GT"/>
        </w:rPr>
      </w:pPr>
      <w:r w:rsidRPr="00C41ABE">
        <w:rPr>
          <w:rFonts w:ascii="Times New Roman" w:hAnsi="Times New Roman"/>
          <w:sz w:val="24"/>
          <w:szCs w:val="24"/>
          <w:lang w:val="es-GT"/>
        </w:rPr>
        <w:t xml:space="preserve">1. </w:t>
      </w:r>
      <w:r w:rsidR="00886DA9" w:rsidRPr="00C41ABE">
        <w:rPr>
          <w:rFonts w:ascii="Times New Roman" w:hAnsi="Times New Roman"/>
          <w:sz w:val="24"/>
          <w:szCs w:val="24"/>
          <w:lang w:val="es-GT"/>
        </w:rPr>
        <w:t>Estados Financieros:</w:t>
      </w:r>
    </w:p>
    <w:p w:rsidR="00886DA9" w:rsidRPr="00C41ABE" w:rsidRDefault="00886DA9" w:rsidP="007F182C">
      <w:pPr>
        <w:pStyle w:val="Textoindependiente3"/>
        <w:numPr>
          <w:ilvl w:val="0"/>
          <w:numId w:val="29"/>
        </w:numPr>
        <w:jc w:val="both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Copias de los estados financieros completos para el período auditado, incluyendo el balance general, el estado de resultados y el flujo de efectivo.</w:t>
      </w:r>
    </w:p>
    <w:p w:rsidR="00370902" w:rsidRPr="00C41ABE" w:rsidRDefault="00370902" w:rsidP="007F182C">
      <w:pPr>
        <w:numPr>
          <w:ilvl w:val="1"/>
          <w:numId w:val="29"/>
        </w:numPr>
        <w:spacing w:after="120"/>
        <w:jc w:val="both"/>
        <w:rPr>
          <w:b/>
          <w:sz w:val="24"/>
          <w:szCs w:val="24"/>
          <w:u w:val="single"/>
        </w:rPr>
      </w:pPr>
      <w:r w:rsidRPr="00C41ABE">
        <w:rPr>
          <w:sz w:val="24"/>
          <w:szCs w:val="24"/>
        </w:rPr>
        <w:t>Libro Diario.</w:t>
      </w:r>
    </w:p>
    <w:p w:rsidR="00370902" w:rsidRPr="00C41ABE" w:rsidRDefault="00370902" w:rsidP="007F182C">
      <w:pPr>
        <w:numPr>
          <w:ilvl w:val="1"/>
          <w:numId w:val="29"/>
        </w:numPr>
        <w:spacing w:after="120"/>
        <w:jc w:val="both"/>
        <w:rPr>
          <w:b/>
          <w:sz w:val="24"/>
          <w:szCs w:val="24"/>
          <w:u w:val="single"/>
        </w:rPr>
      </w:pPr>
      <w:r w:rsidRPr="00C41ABE">
        <w:rPr>
          <w:sz w:val="24"/>
          <w:szCs w:val="24"/>
        </w:rPr>
        <w:t>Balance Mayor.</w:t>
      </w:r>
    </w:p>
    <w:p w:rsidR="00370902" w:rsidRPr="00C41ABE" w:rsidRDefault="00370902" w:rsidP="007F182C">
      <w:pPr>
        <w:numPr>
          <w:ilvl w:val="1"/>
          <w:numId w:val="29"/>
        </w:numPr>
        <w:spacing w:after="120"/>
        <w:jc w:val="both"/>
        <w:rPr>
          <w:b/>
          <w:sz w:val="24"/>
          <w:szCs w:val="24"/>
          <w:u w:val="single"/>
        </w:rPr>
      </w:pPr>
      <w:r w:rsidRPr="00C41ABE">
        <w:rPr>
          <w:sz w:val="24"/>
          <w:szCs w:val="24"/>
        </w:rPr>
        <w:t>Balance de Sumas y Saldos.</w:t>
      </w:r>
    </w:p>
    <w:p w:rsidR="00370902" w:rsidRPr="00C41ABE" w:rsidRDefault="00370902" w:rsidP="007F182C">
      <w:pPr>
        <w:numPr>
          <w:ilvl w:val="1"/>
          <w:numId w:val="29"/>
        </w:numPr>
        <w:spacing w:after="120"/>
        <w:jc w:val="both"/>
        <w:rPr>
          <w:b/>
          <w:sz w:val="24"/>
          <w:szCs w:val="24"/>
          <w:u w:val="single"/>
        </w:rPr>
      </w:pPr>
      <w:r w:rsidRPr="00C41ABE">
        <w:rPr>
          <w:sz w:val="24"/>
          <w:szCs w:val="24"/>
        </w:rPr>
        <w:t xml:space="preserve">Balance General.  </w:t>
      </w:r>
    </w:p>
    <w:p w:rsidR="00370902" w:rsidRPr="00C41ABE" w:rsidRDefault="00370902" w:rsidP="007F182C">
      <w:pPr>
        <w:numPr>
          <w:ilvl w:val="1"/>
          <w:numId w:val="29"/>
        </w:numPr>
        <w:spacing w:after="120"/>
        <w:jc w:val="both"/>
        <w:rPr>
          <w:b/>
          <w:sz w:val="24"/>
          <w:szCs w:val="24"/>
          <w:u w:val="single"/>
        </w:rPr>
      </w:pPr>
      <w:r w:rsidRPr="00C41ABE">
        <w:rPr>
          <w:sz w:val="24"/>
          <w:szCs w:val="24"/>
        </w:rPr>
        <w:t>Estado de Resultados o Pérdidas o Ganancias.</w:t>
      </w:r>
    </w:p>
    <w:p w:rsidR="00370902" w:rsidRPr="00C41ABE" w:rsidRDefault="00370902" w:rsidP="007F182C">
      <w:pPr>
        <w:numPr>
          <w:ilvl w:val="1"/>
          <w:numId w:val="29"/>
        </w:numPr>
        <w:spacing w:after="120"/>
        <w:jc w:val="both"/>
        <w:rPr>
          <w:b/>
          <w:sz w:val="24"/>
          <w:szCs w:val="24"/>
          <w:u w:val="single"/>
        </w:rPr>
      </w:pPr>
      <w:r w:rsidRPr="00C41ABE">
        <w:rPr>
          <w:sz w:val="24"/>
          <w:szCs w:val="24"/>
        </w:rPr>
        <w:t>Estado de Cambios en el Patrimonio Neto.</w:t>
      </w:r>
    </w:p>
    <w:p w:rsidR="00370902" w:rsidRPr="00C41ABE" w:rsidRDefault="00370902" w:rsidP="007F182C">
      <w:pPr>
        <w:numPr>
          <w:ilvl w:val="1"/>
          <w:numId w:val="29"/>
        </w:numPr>
        <w:spacing w:after="120"/>
        <w:jc w:val="both"/>
        <w:rPr>
          <w:b/>
          <w:sz w:val="24"/>
          <w:szCs w:val="24"/>
          <w:u w:val="single"/>
        </w:rPr>
      </w:pPr>
      <w:r w:rsidRPr="00C41ABE">
        <w:rPr>
          <w:sz w:val="24"/>
          <w:szCs w:val="24"/>
        </w:rPr>
        <w:t>Estado de Flujos de Efectivo.</w:t>
      </w:r>
    </w:p>
    <w:p w:rsidR="0097333E" w:rsidRPr="00C41ABE" w:rsidRDefault="0097333E" w:rsidP="007F182C">
      <w:pPr>
        <w:numPr>
          <w:ilvl w:val="1"/>
          <w:numId w:val="29"/>
        </w:numPr>
        <w:spacing w:after="120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Integraciones Auxiliares de las Cuentas Contables</w:t>
      </w:r>
      <w:r w:rsidR="00DD0E43" w:rsidRPr="00C41ABE">
        <w:rPr>
          <w:sz w:val="24"/>
          <w:szCs w:val="24"/>
        </w:rPr>
        <w:t>.</w:t>
      </w:r>
    </w:p>
    <w:p w:rsidR="00370902" w:rsidRPr="00C41ABE" w:rsidRDefault="00370902" w:rsidP="007F182C">
      <w:pPr>
        <w:numPr>
          <w:ilvl w:val="1"/>
          <w:numId w:val="29"/>
        </w:numPr>
        <w:spacing w:after="120"/>
        <w:jc w:val="both"/>
        <w:rPr>
          <w:b/>
          <w:sz w:val="24"/>
          <w:szCs w:val="24"/>
          <w:u w:val="single"/>
        </w:rPr>
      </w:pPr>
      <w:r w:rsidRPr="00C41ABE">
        <w:rPr>
          <w:sz w:val="24"/>
          <w:szCs w:val="24"/>
        </w:rPr>
        <w:t>Memoria e informe de gestión del ejercicio</w:t>
      </w:r>
      <w:r w:rsidR="00DD0E43" w:rsidRPr="00C41ABE">
        <w:rPr>
          <w:sz w:val="24"/>
          <w:szCs w:val="24"/>
        </w:rPr>
        <w:t>.</w:t>
      </w:r>
      <w:r w:rsidRPr="00C41ABE">
        <w:rPr>
          <w:sz w:val="24"/>
          <w:szCs w:val="24"/>
        </w:rPr>
        <w:fldChar w:fldCharType="begin"/>
      </w:r>
      <w:r w:rsidRPr="00C41ABE">
        <w:rPr>
          <w:sz w:val="24"/>
          <w:szCs w:val="24"/>
        </w:rPr>
        <w:instrText xml:space="preserve"> DOCPROPERTY  FechaFinEjercicioY  \* MERGEFORMAT </w:instrText>
      </w:r>
      <w:r w:rsidRPr="00C41ABE">
        <w:rPr>
          <w:sz w:val="24"/>
          <w:szCs w:val="24"/>
        </w:rPr>
        <w:fldChar w:fldCharType="separate"/>
      </w:r>
      <w:r w:rsidRPr="00C41ABE">
        <w:rPr>
          <w:sz w:val="24"/>
          <w:szCs w:val="24"/>
        </w:rPr>
        <w:t xml:space="preserve"> </w:t>
      </w:r>
      <w:r w:rsidRPr="00C41ABE">
        <w:rPr>
          <w:sz w:val="24"/>
          <w:szCs w:val="24"/>
        </w:rPr>
        <w:fldChar w:fldCharType="end"/>
      </w:r>
      <w:r w:rsidRPr="00C41ABE">
        <w:rPr>
          <w:sz w:val="24"/>
          <w:szCs w:val="24"/>
        </w:rPr>
        <w:t xml:space="preserve"> </w:t>
      </w:r>
    </w:p>
    <w:p w:rsidR="00370902" w:rsidRPr="00C41ABE" w:rsidRDefault="00370902" w:rsidP="007F182C">
      <w:pPr>
        <w:numPr>
          <w:ilvl w:val="1"/>
          <w:numId w:val="29"/>
        </w:numPr>
        <w:spacing w:after="120"/>
        <w:jc w:val="both"/>
        <w:rPr>
          <w:b/>
          <w:sz w:val="24"/>
          <w:szCs w:val="24"/>
          <w:u w:val="single"/>
        </w:rPr>
      </w:pPr>
      <w:r w:rsidRPr="00C41ABE">
        <w:rPr>
          <w:bCs/>
          <w:sz w:val="24"/>
          <w:szCs w:val="24"/>
        </w:rPr>
        <w:t>Notas a los estados financieros</w:t>
      </w:r>
      <w:r w:rsidR="00DD0E43" w:rsidRPr="00C41ABE">
        <w:rPr>
          <w:b/>
          <w:sz w:val="24"/>
          <w:szCs w:val="24"/>
          <w:u w:val="single"/>
        </w:rPr>
        <w:t>.</w:t>
      </w:r>
    </w:p>
    <w:p w:rsidR="00AA0645" w:rsidRPr="00C41ABE" w:rsidRDefault="00593967" w:rsidP="007F182C">
      <w:pPr>
        <w:pStyle w:val="Ttulo3"/>
        <w:jc w:val="both"/>
        <w:rPr>
          <w:rFonts w:ascii="Times New Roman" w:hAnsi="Times New Roman"/>
          <w:sz w:val="24"/>
          <w:szCs w:val="24"/>
        </w:rPr>
      </w:pPr>
      <w:r w:rsidRPr="00C41ABE">
        <w:rPr>
          <w:rStyle w:val="Textoennegrita"/>
          <w:rFonts w:ascii="Times New Roman" w:hAnsi="Times New Roman"/>
          <w:b/>
          <w:bCs w:val="0"/>
          <w:sz w:val="24"/>
          <w:szCs w:val="24"/>
        </w:rPr>
        <w:lastRenderedPageBreak/>
        <w:t xml:space="preserve">2. </w:t>
      </w:r>
      <w:r w:rsidR="00AA0645" w:rsidRPr="00C41ABE">
        <w:rPr>
          <w:rStyle w:val="Textoennegrita"/>
          <w:rFonts w:ascii="Times New Roman" w:hAnsi="Times New Roman"/>
          <w:b/>
          <w:bCs w:val="0"/>
          <w:sz w:val="24"/>
          <w:szCs w:val="24"/>
        </w:rPr>
        <w:t>Documentación de Soporte</w:t>
      </w:r>
    </w:p>
    <w:p w:rsidR="00AA0645" w:rsidRPr="00C41ABE" w:rsidRDefault="00AA0645" w:rsidP="007F182C">
      <w:pPr>
        <w:pStyle w:val="NormalWeb"/>
        <w:numPr>
          <w:ilvl w:val="0"/>
          <w:numId w:val="34"/>
        </w:numPr>
        <w:jc w:val="both"/>
      </w:pPr>
      <w:r w:rsidRPr="00C41ABE">
        <w:rPr>
          <w:rStyle w:val="Textoennegrita"/>
        </w:rPr>
        <w:t>Datos de la Entidad: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Escritura de Constitución y Estatutos de la Municipalidad.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Acuerdos que modifiquen los estatutos.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Contratos de compraventa, alquileres, arrendamientos y prestación de servicios.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Pólizas de seguros vigentes al cierre del período auditado.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Certificado de inscripción en entidades fiscalizadoras y registros legales.</w:t>
      </w:r>
    </w:p>
    <w:p w:rsidR="00AA0645" w:rsidRPr="00C41ABE" w:rsidRDefault="00AA0645" w:rsidP="007F182C">
      <w:pPr>
        <w:pStyle w:val="NormalWeb"/>
        <w:numPr>
          <w:ilvl w:val="0"/>
          <w:numId w:val="34"/>
        </w:numPr>
        <w:jc w:val="both"/>
      </w:pPr>
      <w:r w:rsidRPr="00C41ABE">
        <w:rPr>
          <w:rStyle w:val="Textoennegrita"/>
        </w:rPr>
        <w:t>Área de Impuestos: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Declaraciones de impuestos y retenciones efectuadas a empleados.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Registro de ventas, servicios y compras.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Convenios de pago de impuestos pendientes, si los hubiera.</w:t>
      </w:r>
    </w:p>
    <w:p w:rsidR="00AA0645" w:rsidRPr="00C41ABE" w:rsidRDefault="00AA0645" w:rsidP="007F182C">
      <w:pPr>
        <w:pStyle w:val="NormalWeb"/>
        <w:numPr>
          <w:ilvl w:val="0"/>
          <w:numId w:val="34"/>
        </w:numPr>
        <w:jc w:val="both"/>
      </w:pPr>
      <w:r w:rsidRPr="00C41ABE">
        <w:rPr>
          <w:rStyle w:val="Textoennegrita"/>
        </w:rPr>
        <w:t>Área de Personal: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Listado de empleados actualizado en formato Excel.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Nómina completa del año auditado.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Certificados de deuda con la Seguridad Social, si aplica.</w:t>
      </w:r>
    </w:p>
    <w:p w:rsidR="00AA0645" w:rsidRPr="00C41ABE" w:rsidRDefault="00AA0645" w:rsidP="007F182C">
      <w:pPr>
        <w:pStyle w:val="NormalWeb"/>
        <w:numPr>
          <w:ilvl w:val="0"/>
          <w:numId w:val="34"/>
        </w:numPr>
        <w:jc w:val="both"/>
      </w:pPr>
      <w:r w:rsidRPr="00C41ABE">
        <w:rPr>
          <w:rStyle w:val="Textoennegrita"/>
        </w:rPr>
        <w:t>Área Administrativa: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Rendición de cuentas presentada a la Contraloría General de Cuentas (con copia firmada de recibido).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Listado completo del personal del Concejo Municipal, con los siguientes datos:</w:t>
      </w:r>
    </w:p>
    <w:p w:rsidR="00AA0645" w:rsidRPr="00C41ABE" w:rsidRDefault="00AA0645" w:rsidP="007F182C">
      <w:pPr>
        <w:numPr>
          <w:ilvl w:val="2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Cargo, Nombre completo, Dirección, DPI, NIT, Sueldo Base, Bonos y descuentos.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Manuales de funciones y políticas internas de procesos.</w:t>
      </w:r>
    </w:p>
    <w:p w:rsidR="00AA0645" w:rsidRPr="00C41ABE" w:rsidRDefault="00AA0645" w:rsidP="007F182C">
      <w:pPr>
        <w:pStyle w:val="NormalWeb"/>
        <w:numPr>
          <w:ilvl w:val="0"/>
          <w:numId w:val="34"/>
        </w:numPr>
        <w:jc w:val="both"/>
      </w:pPr>
      <w:r w:rsidRPr="00C41ABE">
        <w:rPr>
          <w:rStyle w:val="Textoennegrita"/>
        </w:rPr>
        <w:t>Área de Obras: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Reporte de obras terminadas y actas de recepción/liquidación.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Libros de bitácora de obras autorizados por la Contraloría General de Cuentas.</w:t>
      </w:r>
    </w:p>
    <w:p w:rsidR="00AA0645" w:rsidRPr="00C41ABE" w:rsidRDefault="00AA0645" w:rsidP="007F182C">
      <w:pPr>
        <w:pStyle w:val="NormalWeb"/>
        <w:numPr>
          <w:ilvl w:val="0"/>
          <w:numId w:val="34"/>
        </w:numPr>
        <w:jc w:val="both"/>
      </w:pPr>
      <w:r w:rsidRPr="00C41ABE">
        <w:rPr>
          <w:rStyle w:val="Textoennegrita"/>
        </w:rPr>
        <w:t>Área Informática:</w:t>
      </w:r>
    </w:p>
    <w:p w:rsidR="00AA0645" w:rsidRPr="00C41ABE" w:rsidRDefault="00AA0645" w:rsidP="007F182C">
      <w:pPr>
        <w:numPr>
          <w:ilvl w:val="1"/>
          <w:numId w:val="3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Documentación de autorización de sistemas informáticos utilizados en áreas clave, como contabilidad y obras.</w:t>
      </w:r>
    </w:p>
    <w:p w:rsidR="00AA0645" w:rsidRPr="00C41ABE" w:rsidRDefault="00AA0645" w:rsidP="007F182C">
      <w:pPr>
        <w:pStyle w:val="Textoindependiente3"/>
        <w:jc w:val="both"/>
        <w:rPr>
          <w:rFonts w:ascii="Times New Roman" w:hAnsi="Times New Roman"/>
          <w:sz w:val="24"/>
          <w:szCs w:val="24"/>
        </w:rPr>
      </w:pPr>
    </w:p>
    <w:p w:rsidR="005071CC" w:rsidRPr="00C41ABE" w:rsidRDefault="005071CC" w:rsidP="007F182C">
      <w:pPr>
        <w:pStyle w:val="Textoindependiente3"/>
        <w:jc w:val="both"/>
        <w:rPr>
          <w:rFonts w:ascii="Times New Roman" w:hAnsi="Times New Roman"/>
          <w:sz w:val="24"/>
          <w:szCs w:val="24"/>
        </w:rPr>
      </w:pPr>
    </w:p>
    <w:p w:rsidR="005071CC" w:rsidRPr="00C41ABE" w:rsidRDefault="005071CC" w:rsidP="007F182C">
      <w:pPr>
        <w:pStyle w:val="Textoindependiente3"/>
        <w:jc w:val="both"/>
        <w:rPr>
          <w:rFonts w:ascii="Times New Roman" w:hAnsi="Times New Roman"/>
          <w:sz w:val="24"/>
          <w:szCs w:val="24"/>
        </w:rPr>
      </w:pPr>
    </w:p>
    <w:p w:rsidR="005071CC" w:rsidRPr="00C41ABE" w:rsidRDefault="005071CC" w:rsidP="007F182C">
      <w:pPr>
        <w:pStyle w:val="Textoindependiente3"/>
        <w:jc w:val="both"/>
        <w:rPr>
          <w:rFonts w:ascii="Times New Roman" w:hAnsi="Times New Roman"/>
          <w:sz w:val="24"/>
          <w:szCs w:val="24"/>
        </w:rPr>
      </w:pPr>
    </w:p>
    <w:p w:rsidR="005071CC" w:rsidRPr="00C41ABE" w:rsidRDefault="005071CC" w:rsidP="007F182C">
      <w:pPr>
        <w:pStyle w:val="Textoindependiente3"/>
        <w:jc w:val="both"/>
        <w:rPr>
          <w:rFonts w:ascii="Times New Roman" w:hAnsi="Times New Roman"/>
          <w:sz w:val="24"/>
          <w:szCs w:val="24"/>
          <w:lang w:val="es-GT"/>
        </w:rPr>
      </w:pPr>
    </w:p>
    <w:p w:rsidR="00AA0645" w:rsidRPr="00C41ABE" w:rsidRDefault="00AA0645" w:rsidP="007F182C">
      <w:pPr>
        <w:pStyle w:val="Textoindependiente3"/>
        <w:jc w:val="both"/>
        <w:rPr>
          <w:rFonts w:ascii="Times New Roman" w:hAnsi="Times New Roman"/>
          <w:sz w:val="24"/>
          <w:szCs w:val="24"/>
          <w:lang w:val="es-GT"/>
        </w:rPr>
      </w:pPr>
    </w:p>
    <w:p w:rsidR="00AA0645" w:rsidRPr="00C41ABE" w:rsidRDefault="00AA0645" w:rsidP="007F182C">
      <w:pPr>
        <w:pStyle w:val="Textoindependiente3"/>
        <w:jc w:val="both"/>
        <w:rPr>
          <w:rFonts w:ascii="Times New Roman" w:hAnsi="Times New Roman"/>
          <w:sz w:val="24"/>
          <w:szCs w:val="24"/>
          <w:lang w:val="es-GT"/>
        </w:rPr>
      </w:pPr>
    </w:p>
    <w:p w:rsidR="00886DA9" w:rsidRPr="00C41ABE" w:rsidRDefault="00593967" w:rsidP="007F182C">
      <w:pPr>
        <w:pStyle w:val="Textoindependiente3"/>
        <w:jc w:val="both"/>
        <w:rPr>
          <w:rFonts w:ascii="Times New Roman" w:hAnsi="Times New Roman"/>
          <w:sz w:val="24"/>
          <w:szCs w:val="24"/>
          <w:lang w:val="es-GT"/>
        </w:rPr>
      </w:pPr>
      <w:r w:rsidRPr="00C41ABE">
        <w:rPr>
          <w:rFonts w:ascii="Times New Roman" w:hAnsi="Times New Roman"/>
          <w:sz w:val="24"/>
          <w:szCs w:val="24"/>
          <w:lang w:val="es-GT"/>
        </w:rPr>
        <w:t xml:space="preserve">3. </w:t>
      </w:r>
      <w:r w:rsidR="00886DA9" w:rsidRPr="00C41ABE">
        <w:rPr>
          <w:rFonts w:ascii="Times New Roman" w:hAnsi="Times New Roman"/>
          <w:sz w:val="24"/>
          <w:szCs w:val="24"/>
          <w:lang w:val="es-GT"/>
        </w:rPr>
        <w:t>Políticas Contables:</w:t>
      </w:r>
    </w:p>
    <w:p w:rsidR="00462EA6" w:rsidRPr="00C41ABE" w:rsidRDefault="00462EA6" w:rsidP="007F182C">
      <w:pPr>
        <w:numPr>
          <w:ilvl w:val="0"/>
          <w:numId w:val="3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lastRenderedPageBreak/>
        <w:t>Copia de las políticas contables aplicadas.</w:t>
      </w:r>
    </w:p>
    <w:p w:rsidR="00462EA6" w:rsidRPr="00C41ABE" w:rsidRDefault="00462EA6" w:rsidP="007F182C">
      <w:pPr>
        <w:numPr>
          <w:ilvl w:val="0"/>
          <w:numId w:val="3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Detalle de cambios significativos en dichas políticas durante el período auditado.</w:t>
      </w:r>
    </w:p>
    <w:p w:rsidR="00DE7F1F" w:rsidRPr="00C41ABE" w:rsidRDefault="00DE7F1F" w:rsidP="007F182C">
      <w:pPr>
        <w:pStyle w:val="Ttulo3"/>
        <w:jc w:val="both"/>
        <w:rPr>
          <w:rStyle w:val="Textoennegrita"/>
          <w:rFonts w:ascii="Times New Roman" w:hAnsi="Times New Roman"/>
          <w:b/>
          <w:bCs w:val="0"/>
          <w:sz w:val="24"/>
          <w:szCs w:val="24"/>
        </w:rPr>
      </w:pPr>
    </w:p>
    <w:p w:rsidR="00DE7F1F" w:rsidRPr="00C41ABE" w:rsidRDefault="00593967" w:rsidP="007F182C">
      <w:pPr>
        <w:pStyle w:val="Ttulo3"/>
        <w:jc w:val="both"/>
        <w:rPr>
          <w:rFonts w:ascii="Times New Roman" w:hAnsi="Times New Roman"/>
          <w:sz w:val="24"/>
          <w:szCs w:val="24"/>
        </w:rPr>
      </w:pPr>
      <w:r w:rsidRPr="00C41ABE">
        <w:rPr>
          <w:rStyle w:val="Textoennegrita"/>
          <w:rFonts w:ascii="Times New Roman" w:hAnsi="Times New Roman"/>
          <w:b/>
          <w:bCs w:val="0"/>
          <w:sz w:val="24"/>
          <w:szCs w:val="24"/>
        </w:rPr>
        <w:t xml:space="preserve">4. </w:t>
      </w:r>
      <w:r w:rsidR="00DE7F1F" w:rsidRPr="00C41ABE">
        <w:rPr>
          <w:rStyle w:val="Textoennegrita"/>
          <w:rFonts w:ascii="Times New Roman" w:hAnsi="Times New Roman"/>
          <w:b/>
          <w:bCs w:val="0"/>
          <w:sz w:val="24"/>
          <w:szCs w:val="24"/>
        </w:rPr>
        <w:t>Controles Internos y Cambios Operativos</w:t>
      </w:r>
    </w:p>
    <w:p w:rsidR="00DE7F1F" w:rsidRPr="00C41ABE" w:rsidRDefault="00DE7F1F" w:rsidP="007F182C">
      <w:pPr>
        <w:numPr>
          <w:ilvl w:val="0"/>
          <w:numId w:val="3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Información sobre los controles internos implementados para garantizar la integridad de la información financiera y la salvaguarda de activos.</w:t>
      </w:r>
    </w:p>
    <w:p w:rsidR="00DE7F1F" w:rsidRPr="00C41ABE" w:rsidRDefault="00DE7F1F" w:rsidP="007F182C">
      <w:pPr>
        <w:numPr>
          <w:ilvl w:val="0"/>
          <w:numId w:val="3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Detalle de cualquier cambio en las operaciones, personal clave o estructura organizativa durante el período auditado.</w:t>
      </w:r>
    </w:p>
    <w:p w:rsidR="004276BE" w:rsidRPr="00C41ABE" w:rsidRDefault="004276BE" w:rsidP="007F182C">
      <w:pPr>
        <w:pStyle w:val="NormalWeb"/>
        <w:jc w:val="both"/>
      </w:pPr>
      <w:r w:rsidRPr="00C41ABE">
        <w:t>Informe de cualquier cambio significativo en:</w:t>
      </w:r>
    </w:p>
    <w:p w:rsidR="004276BE" w:rsidRPr="00C41ABE" w:rsidRDefault="004276BE" w:rsidP="007F182C">
      <w:pPr>
        <w:numPr>
          <w:ilvl w:val="0"/>
          <w:numId w:val="4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Operaciones de la entidad.</w:t>
      </w:r>
    </w:p>
    <w:p w:rsidR="004276BE" w:rsidRPr="00C41ABE" w:rsidRDefault="004276BE" w:rsidP="007F182C">
      <w:pPr>
        <w:numPr>
          <w:ilvl w:val="0"/>
          <w:numId w:val="4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Estructura organizativa.</w:t>
      </w:r>
    </w:p>
    <w:p w:rsidR="004276BE" w:rsidRPr="00C41ABE" w:rsidRDefault="004276BE" w:rsidP="007F182C">
      <w:pPr>
        <w:numPr>
          <w:ilvl w:val="0"/>
          <w:numId w:val="4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Personal clave.</w:t>
      </w:r>
    </w:p>
    <w:p w:rsidR="004276BE" w:rsidRPr="00C41ABE" w:rsidRDefault="004276BE" w:rsidP="007F182C">
      <w:pPr>
        <w:numPr>
          <w:ilvl w:val="0"/>
          <w:numId w:val="4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C41ABE">
        <w:rPr>
          <w:sz w:val="24"/>
          <w:szCs w:val="24"/>
        </w:rPr>
        <w:t>Procedimientos internos.</w:t>
      </w:r>
    </w:p>
    <w:p w:rsidR="00B346C9" w:rsidRPr="00C41ABE" w:rsidRDefault="00B346C9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886DA9" w:rsidRPr="00C41ABE" w:rsidRDefault="001C2CC3" w:rsidP="007F182C">
      <w:pPr>
        <w:pStyle w:val="Textoindependiente3"/>
        <w:jc w:val="both"/>
        <w:rPr>
          <w:rFonts w:ascii="Times New Roman" w:hAnsi="Times New Roman"/>
          <w:sz w:val="24"/>
          <w:szCs w:val="24"/>
          <w:lang w:val="es-GT"/>
        </w:rPr>
      </w:pPr>
      <w:r w:rsidRPr="00C41ABE">
        <w:rPr>
          <w:rFonts w:ascii="Times New Roman" w:hAnsi="Times New Roman"/>
          <w:sz w:val="24"/>
          <w:szCs w:val="24"/>
          <w:lang w:val="es-GT"/>
        </w:rPr>
        <w:t xml:space="preserve">5. </w:t>
      </w:r>
      <w:r w:rsidR="00886DA9" w:rsidRPr="00C41ABE">
        <w:rPr>
          <w:rFonts w:ascii="Times New Roman" w:hAnsi="Times New Roman"/>
          <w:sz w:val="24"/>
          <w:szCs w:val="24"/>
          <w:lang w:val="es-GT"/>
        </w:rPr>
        <w:t>Información Complementaria:</w:t>
      </w:r>
    </w:p>
    <w:p w:rsidR="00886DA9" w:rsidRPr="00C41ABE" w:rsidRDefault="00886DA9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Cualquier otra información que considere relevante para la auditoría y que no esté mencionada anteriormente.</w:t>
      </w:r>
    </w:p>
    <w:p w:rsidR="006469D0" w:rsidRPr="00C41ABE" w:rsidRDefault="006469D0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FD3967" w:rsidRPr="00C41ABE" w:rsidRDefault="00FD3967" w:rsidP="007F182C">
      <w:pPr>
        <w:pStyle w:val="Ttulo3"/>
        <w:jc w:val="both"/>
        <w:rPr>
          <w:rStyle w:val="Textoennegrita"/>
          <w:rFonts w:ascii="Times New Roman" w:hAnsi="Times New Roman"/>
          <w:b/>
          <w:bCs w:val="0"/>
          <w:sz w:val="24"/>
          <w:szCs w:val="24"/>
        </w:rPr>
      </w:pPr>
    </w:p>
    <w:p w:rsidR="00A32E66" w:rsidRPr="00C41ABE" w:rsidRDefault="00A32E66" w:rsidP="007F182C">
      <w:pPr>
        <w:pStyle w:val="Ttulo3"/>
        <w:jc w:val="both"/>
        <w:rPr>
          <w:rFonts w:ascii="Times New Roman" w:hAnsi="Times New Roman"/>
          <w:sz w:val="24"/>
          <w:szCs w:val="24"/>
        </w:rPr>
      </w:pPr>
      <w:r w:rsidRPr="00C41ABE">
        <w:rPr>
          <w:rStyle w:val="Textoennegrita"/>
          <w:rFonts w:ascii="Times New Roman" w:hAnsi="Times New Roman"/>
          <w:b/>
          <w:bCs w:val="0"/>
          <w:sz w:val="24"/>
          <w:szCs w:val="24"/>
        </w:rPr>
        <w:t>Plazo de Entrega de Información:</w:t>
      </w:r>
    </w:p>
    <w:p w:rsidR="00A32E66" w:rsidRPr="00C41ABE" w:rsidRDefault="00A32E66" w:rsidP="007F182C">
      <w:pPr>
        <w:pStyle w:val="NormalWeb"/>
        <w:jc w:val="both"/>
      </w:pPr>
      <w:r w:rsidRPr="00C41ABE">
        <w:t xml:space="preserve">Solicitamos su colaboración para que la información requerida sea proporcionada a más tardar el </w:t>
      </w:r>
      <w:r w:rsidRPr="00C41ABE">
        <w:rPr>
          <w:rStyle w:val="Textoennegrita"/>
        </w:rPr>
        <w:t>[Fecha límite]</w:t>
      </w:r>
      <w:r w:rsidRPr="00C41ABE">
        <w:t xml:space="preserve">. Esto garantizará la fluidez en el desarrollo del proceso de auditoría. </w:t>
      </w:r>
    </w:p>
    <w:p w:rsidR="00A32E66" w:rsidRPr="00C41ABE" w:rsidRDefault="00A32E66" w:rsidP="007F182C">
      <w:pPr>
        <w:jc w:val="both"/>
        <w:rPr>
          <w:sz w:val="24"/>
          <w:szCs w:val="24"/>
        </w:rPr>
      </w:pPr>
    </w:p>
    <w:p w:rsidR="00886DA9" w:rsidRPr="00C41ABE" w:rsidRDefault="00886DA9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22570C" w:rsidRPr="00C41ABE" w:rsidRDefault="0022570C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A67A80" w:rsidRPr="00C41ABE" w:rsidRDefault="00A67A80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A67A80" w:rsidRPr="00C41ABE" w:rsidRDefault="00A67A80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A67A80" w:rsidRPr="00C41ABE" w:rsidRDefault="00A67A80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886DA9" w:rsidRPr="00C41ABE" w:rsidRDefault="00886DA9" w:rsidP="0022570C">
      <w:pPr>
        <w:pStyle w:val="Textoindependiente3"/>
        <w:spacing w:line="240" w:lineRule="auto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Agradecemos de antemano su cooperación y quedamos a disposición para cualquier consulta o aclaración adicional.</w:t>
      </w:r>
    </w:p>
    <w:p w:rsidR="00886DA9" w:rsidRPr="00C41ABE" w:rsidRDefault="00886DA9" w:rsidP="0022570C">
      <w:pPr>
        <w:pStyle w:val="Textoindependiente3"/>
        <w:spacing w:line="240" w:lineRule="auto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886DA9" w:rsidRPr="00C41ABE" w:rsidRDefault="00886DA9" w:rsidP="0022570C">
      <w:pPr>
        <w:pStyle w:val="Textoindependiente3"/>
        <w:spacing w:line="240" w:lineRule="auto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Atentamente,</w:t>
      </w:r>
    </w:p>
    <w:p w:rsidR="00886DA9" w:rsidRPr="00C41ABE" w:rsidRDefault="00886DA9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A67A80" w:rsidRPr="00C41ABE" w:rsidRDefault="00A67A80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22570C" w:rsidRPr="00C41ABE" w:rsidRDefault="0022570C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22570C" w:rsidRPr="00C41ABE" w:rsidRDefault="0022570C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22570C" w:rsidRPr="00C41ABE" w:rsidRDefault="0022570C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A67A80" w:rsidRPr="00C41ABE" w:rsidRDefault="00A67A80" w:rsidP="007F182C">
      <w:pPr>
        <w:pStyle w:val="Textoindependiente3"/>
        <w:jc w:val="both"/>
        <w:rPr>
          <w:rFonts w:ascii="Times New Roman" w:hAnsi="Times New Roman"/>
          <w:b w:val="0"/>
          <w:sz w:val="24"/>
          <w:szCs w:val="24"/>
          <w:lang w:val="es-GT"/>
        </w:rPr>
      </w:pPr>
    </w:p>
    <w:p w:rsidR="00A67A80" w:rsidRPr="00C41ABE" w:rsidRDefault="00A67A80" w:rsidP="00FD3967">
      <w:pPr>
        <w:pStyle w:val="Textoindependiente3"/>
        <w:rPr>
          <w:rFonts w:ascii="Times New Roman" w:hAnsi="Times New Roman"/>
          <w:b w:val="0"/>
          <w:sz w:val="24"/>
          <w:szCs w:val="24"/>
          <w:lang w:val="es-GT"/>
        </w:rPr>
      </w:pPr>
    </w:p>
    <w:p w:rsidR="00886DA9" w:rsidRPr="00C41ABE" w:rsidRDefault="00886DA9" w:rsidP="00FD3967">
      <w:pPr>
        <w:pStyle w:val="Textoindependiente3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[Firma Digitalizada (si es aplicable)]</w:t>
      </w:r>
    </w:p>
    <w:p w:rsidR="00886DA9" w:rsidRPr="00C41ABE" w:rsidRDefault="00886DA9" w:rsidP="00FD3967">
      <w:pPr>
        <w:pStyle w:val="Textoindependiente3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[Tu Nombre]</w:t>
      </w:r>
    </w:p>
    <w:p w:rsidR="00886DA9" w:rsidRPr="00C41ABE" w:rsidRDefault="00886DA9" w:rsidP="00FD3967">
      <w:pPr>
        <w:pStyle w:val="Textoindependiente3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[Auditor Principal]</w:t>
      </w:r>
    </w:p>
    <w:p w:rsidR="00886DA9" w:rsidRPr="00C41ABE" w:rsidRDefault="00886DA9" w:rsidP="00FD3967">
      <w:pPr>
        <w:pStyle w:val="Textoindependiente3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[Nombre de la Firma de Auditoría]</w:t>
      </w:r>
    </w:p>
    <w:p w:rsidR="00886DA9" w:rsidRPr="00C41ABE" w:rsidRDefault="00886DA9" w:rsidP="00FD3967">
      <w:pPr>
        <w:pStyle w:val="Textoindependiente3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[Teléfono de Contacto]</w:t>
      </w:r>
    </w:p>
    <w:p w:rsidR="00AD53D5" w:rsidRPr="00C41ABE" w:rsidRDefault="00886DA9" w:rsidP="00FD3967">
      <w:pPr>
        <w:pStyle w:val="Textoindependiente3"/>
        <w:spacing w:line="240" w:lineRule="auto"/>
        <w:rPr>
          <w:rFonts w:ascii="Times New Roman" w:hAnsi="Times New Roman"/>
          <w:b w:val="0"/>
          <w:sz w:val="24"/>
          <w:szCs w:val="24"/>
          <w:lang w:val="es-GT"/>
        </w:rPr>
      </w:pPr>
      <w:r w:rsidRPr="00C41ABE">
        <w:rPr>
          <w:rFonts w:ascii="Times New Roman" w:hAnsi="Times New Roman"/>
          <w:b w:val="0"/>
          <w:sz w:val="24"/>
          <w:szCs w:val="24"/>
          <w:lang w:val="es-GT"/>
        </w:rPr>
        <w:t>[Correo Electrónico de Contacto]</w:t>
      </w:r>
    </w:p>
    <w:p w:rsidR="00AD53D5" w:rsidRPr="00C41ABE" w:rsidRDefault="00AD53D5" w:rsidP="00FD3967">
      <w:pPr>
        <w:pStyle w:val="Textoindependiente3"/>
        <w:spacing w:line="240" w:lineRule="auto"/>
        <w:rPr>
          <w:rFonts w:ascii="Times New Roman" w:hAnsi="Times New Roman"/>
          <w:b w:val="0"/>
          <w:sz w:val="24"/>
          <w:szCs w:val="24"/>
        </w:rPr>
      </w:pPr>
    </w:p>
    <w:sectPr w:rsidR="00AD53D5" w:rsidRPr="00C41ABE" w:rsidSect="00DD41F8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560" w:right="1701" w:bottom="1134" w:left="2268" w:header="28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600" w:rsidRDefault="00115600">
      <w:r>
        <w:separator/>
      </w:r>
    </w:p>
  </w:endnote>
  <w:endnote w:type="continuationSeparator" w:id="0">
    <w:p w:rsidR="00115600" w:rsidRDefault="0011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990" w:rsidRDefault="005C1D4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C249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24990" w:rsidRDefault="00C249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990" w:rsidRDefault="00C24990">
    <w:pPr>
      <w:pStyle w:val="Piedepgina"/>
      <w:framePr w:wrap="around" w:vAnchor="text" w:hAnchor="margin" w:xAlign="center" w:y="1"/>
      <w:rPr>
        <w:rStyle w:val="Nmerodepgina"/>
      </w:rPr>
    </w:pPr>
  </w:p>
  <w:p w:rsidR="00C24990" w:rsidRDefault="00C24990" w:rsidP="005830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600" w:rsidRDefault="00115600">
      <w:r>
        <w:separator/>
      </w:r>
    </w:p>
  </w:footnote>
  <w:footnote w:type="continuationSeparator" w:id="0">
    <w:p w:rsidR="00115600" w:rsidRDefault="00115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7AF" w:rsidRPr="00AA2959" w:rsidRDefault="001467AF">
    <w:pPr>
      <w:pStyle w:val="Encabezado"/>
      <w:rPr>
        <w:rFonts w:ascii="Arial" w:hAnsi="Arial" w:cs="Arial"/>
      </w:rPr>
    </w:pPr>
  </w:p>
  <w:tbl>
    <w:tblPr>
      <w:tblStyle w:val="Tablaconcuadrcula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5"/>
      <w:gridCol w:w="4692"/>
    </w:tblGrid>
    <w:tr w:rsidR="001467AF" w:rsidRPr="00AA2959" w:rsidTr="001467AF">
      <w:tc>
        <w:tcPr>
          <w:tcW w:w="4205" w:type="dxa"/>
        </w:tcPr>
        <w:p w:rsidR="001467AF" w:rsidRPr="00AA2959" w:rsidRDefault="00115600">
          <w:pPr>
            <w:pStyle w:val="Encabezado"/>
            <w:rPr>
              <w:rFonts w:ascii="Arial" w:hAnsi="Arial" w:cs="Arial"/>
            </w:rPr>
          </w:pPr>
          <w:r>
            <w:fldChar w:fldCharType="begin"/>
          </w:r>
          <w:r>
            <w:instrText xml:space="preserve"> DOCPROPERTY  NombreSocioAuditor  \* MERGEFORMAT </w:instrText>
          </w:r>
          <w:r>
            <w:fldChar w:fldCharType="separate"/>
          </w:r>
          <w:r w:rsidR="00AD53D5" w:rsidRPr="00AD53D5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4692" w:type="dxa"/>
        </w:tcPr>
        <w:p w:rsidR="001467AF" w:rsidRPr="00AA2959" w:rsidRDefault="001467AF" w:rsidP="001467AF">
          <w:pPr>
            <w:pStyle w:val="Textoindependiente3"/>
            <w:jc w:val="right"/>
            <w:rPr>
              <w:rFonts w:cs="Arial"/>
              <w:sz w:val="20"/>
            </w:rPr>
          </w:pPr>
        </w:p>
      </w:tc>
    </w:tr>
    <w:tr w:rsidR="001467AF" w:rsidRPr="00AA2959" w:rsidTr="001467AF">
      <w:tc>
        <w:tcPr>
          <w:tcW w:w="4205" w:type="dxa"/>
        </w:tcPr>
        <w:p w:rsidR="001467AF" w:rsidRPr="00AA2959" w:rsidRDefault="001467AF">
          <w:pPr>
            <w:pStyle w:val="Encabezado"/>
            <w:rPr>
              <w:rFonts w:ascii="Arial" w:hAnsi="Arial" w:cs="Arial"/>
            </w:rPr>
          </w:pPr>
        </w:p>
      </w:tc>
      <w:tc>
        <w:tcPr>
          <w:tcW w:w="4692" w:type="dxa"/>
        </w:tcPr>
        <w:p w:rsidR="001467AF" w:rsidRPr="00AA2959" w:rsidRDefault="001467AF">
          <w:pPr>
            <w:pStyle w:val="Encabezado"/>
            <w:rPr>
              <w:rFonts w:ascii="Arial" w:hAnsi="Arial" w:cs="Arial"/>
            </w:rPr>
          </w:pPr>
        </w:p>
      </w:tc>
    </w:tr>
  </w:tbl>
  <w:p w:rsidR="00C24990" w:rsidRPr="00AA2959" w:rsidRDefault="00C24990">
    <w:pPr>
      <w:pStyle w:val="Encabezado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990" w:rsidRPr="004D6676" w:rsidRDefault="00C24990" w:rsidP="0074546D">
    <w:pPr>
      <w:pStyle w:val="Encabezado"/>
      <w:tabs>
        <w:tab w:val="clear" w:pos="4252"/>
        <w:tab w:val="clear" w:pos="8504"/>
        <w:tab w:val="right" w:pos="9923"/>
        <w:tab w:val="center" w:pos="10348"/>
      </w:tabs>
      <w:jc w:val="center"/>
      <w:rPr>
        <w:color w:val="808080"/>
        <w:sz w:val="14"/>
        <w:lang w:val="es-ES_tradnl"/>
      </w:rPr>
    </w:pPr>
    <w:r w:rsidRPr="004D6676">
      <w:rPr>
        <w:color w:val="808080"/>
        <w:sz w:val="14"/>
        <w:lang w:val="es-ES_tradnl"/>
      </w:rPr>
      <w:t xml:space="preserve">                                                                                                                                 </w:t>
    </w:r>
  </w:p>
  <w:p w:rsidR="00C24990" w:rsidRPr="00FE5764" w:rsidRDefault="00115600" w:rsidP="000F26CE">
    <w:pPr>
      <w:pStyle w:val="Encabezado"/>
      <w:rPr>
        <w:rFonts w:ascii="Castellar" w:hAnsi="Castellar"/>
        <w:b/>
        <w:color w:val="FF0000"/>
        <w:sz w:val="36"/>
        <w:szCs w:val="36"/>
      </w:rPr>
    </w:pPr>
    <w:r>
      <w:fldChar w:fldCharType="begin"/>
    </w:r>
    <w:r>
      <w:instrText xml:space="preserve"> DOCPROPERTY  NombreEmpresa  \* MERGEFORMAT </w:instrText>
    </w:r>
    <w:r>
      <w:fldChar w:fldCharType="separate"/>
    </w:r>
    <w:r w:rsidR="00AD53D5" w:rsidRPr="00AD53D5">
      <w:rPr>
        <w:rFonts w:ascii="Castellar" w:hAnsi="Castellar"/>
        <w:b/>
        <w:color w:val="FF0000"/>
        <w:sz w:val="36"/>
        <w:szCs w:val="36"/>
        <w:lang w:val="en-US"/>
      </w:rPr>
      <w:t xml:space="preserve"> </w:t>
    </w:r>
    <w:r>
      <w:rPr>
        <w:rFonts w:ascii="Castellar" w:hAnsi="Castellar"/>
        <w:b/>
        <w:color w:val="FF0000"/>
        <w:sz w:val="36"/>
        <w:szCs w:val="3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F20"/>
    <w:multiLevelType w:val="hybridMultilevel"/>
    <w:tmpl w:val="30FC7C40"/>
    <w:lvl w:ilvl="0" w:tplc="FE7688E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62C46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B412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5C2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465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A0F7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AAD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FE39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36DB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6A15DE"/>
    <w:multiLevelType w:val="multilevel"/>
    <w:tmpl w:val="536A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76EDF"/>
    <w:multiLevelType w:val="singleLevel"/>
    <w:tmpl w:val="81D43B2C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3" w15:restartNumberingAfterBreak="0">
    <w:nsid w:val="071D0737"/>
    <w:multiLevelType w:val="singleLevel"/>
    <w:tmpl w:val="4F9A4DB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4" w15:restartNumberingAfterBreak="0">
    <w:nsid w:val="089E48C1"/>
    <w:multiLevelType w:val="multilevel"/>
    <w:tmpl w:val="A3A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F229C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DC6048"/>
    <w:multiLevelType w:val="hybridMultilevel"/>
    <w:tmpl w:val="CA604822"/>
    <w:lvl w:ilvl="0" w:tplc="7BACF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1A0C59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456F4B"/>
    <w:multiLevelType w:val="multilevel"/>
    <w:tmpl w:val="B5C8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70B06"/>
    <w:multiLevelType w:val="hybridMultilevel"/>
    <w:tmpl w:val="CB806786"/>
    <w:lvl w:ilvl="0" w:tplc="20581288">
      <w:start w:val="5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80F4A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4451A7"/>
    <w:multiLevelType w:val="hybridMultilevel"/>
    <w:tmpl w:val="8706994E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248B45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3C2A7F"/>
    <w:multiLevelType w:val="hybridMultilevel"/>
    <w:tmpl w:val="F9A4AD04"/>
    <w:lvl w:ilvl="0" w:tplc="0C0A0017">
      <w:start w:val="1"/>
      <w:numFmt w:val="lowerLetter"/>
      <w:lvlText w:val="%1)"/>
      <w:lvlJc w:val="left"/>
      <w:pPr>
        <w:tabs>
          <w:tab w:val="num" w:pos="1374"/>
        </w:tabs>
        <w:ind w:left="1374" w:hanging="360"/>
      </w:pPr>
      <w:rPr>
        <w:rFonts w:hint="default"/>
      </w:rPr>
    </w:lvl>
    <w:lvl w:ilvl="1" w:tplc="6EFADEE0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hint="default"/>
      </w:rPr>
    </w:lvl>
    <w:lvl w:ilvl="2" w:tplc="BDA63DB2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4D9A9C9C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904A1490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hint="default"/>
      </w:rPr>
    </w:lvl>
    <w:lvl w:ilvl="5" w:tplc="45D434EC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CB1436DC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E01E5F00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hint="default"/>
      </w:rPr>
    </w:lvl>
    <w:lvl w:ilvl="8" w:tplc="0AAA83C6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13" w15:restartNumberingAfterBreak="0">
    <w:nsid w:val="231B0115"/>
    <w:multiLevelType w:val="multilevel"/>
    <w:tmpl w:val="634A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948E0"/>
    <w:multiLevelType w:val="multilevel"/>
    <w:tmpl w:val="0B68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E1193"/>
    <w:multiLevelType w:val="hybridMultilevel"/>
    <w:tmpl w:val="9C10B9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242AE"/>
    <w:multiLevelType w:val="multilevel"/>
    <w:tmpl w:val="8ED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80EEF"/>
    <w:multiLevelType w:val="multilevel"/>
    <w:tmpl w:val="1A7E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23F76"/>
    <w:multiLevelType w:val="hybridMultilevel"/>
    <w:tmpl w:val="A7F4C4CC"/>
    <w:lvl w:ilvl="0" w:tplc="33964D72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9" w15:restartNumberingAfterBreak="0">
    <w:nsid w:val="314D21DC"/>
    <w:multiLevelType w:val="multilevel"/>
    <w:tmpl w:val="7F8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D6247"/>
    <w:multiLevelType w:val="multilevel"/>
    <w:tmpl w:val="22E6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540252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83D2FD0"/>
    <w:multiLevelType w:val="hybridMultilevel"/>
    <w:tmpl w:val="03181596"/>
    <w:lvl w:ilvl="0" w:tplc="C9F0AA50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</w:rPr>
    </w:lvl>
    <w:lvl w:ilvl="1" w:tplc="6EFADEE0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hint="default"/>
      </w:rPr>
    </w:lvl>
    <w:lvl w:ilvl="2" w:tplc="BDA63DB2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4D9A9C9C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904A1490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hint="default"/>
      </w:rPr>
    </w:lvl>
    <w:lvl w:ilvl="5" w:tplc="45D434EC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CB1436DC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E01E5F00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hint="default"/>
      </w:rPr>
    </w:lvl>
    <w:lvl w:ilvl="8" w:tplc="0AAA83C6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23" w15:restartNumberingAfterBreak="0">
    <w:nsid w:val="3A2A19A0"/>
    <w:multiLevelType w:val="hybridMultilevel"/>
    <w:tmpl w:val="714CF8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03931"/>
    <w:multiLevelType w:val="hybridMultilevel"/>
    <w:tmpl w:val="8208087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E865064"/>
    <w:multiLevelType w:val="hybridMultilevel"/>
    <w:tmpl w:val="800CE8F2"/>
    <w:lvl w:ilvl="0" w:tplc="0C0A0017">
      <w:start w:val="1"/>
      <w:numFmt w:val="lowerLetter"/>
      <w:lvlText w:val="%1)"/>
      <w:lvlJc w:val="left"/>
      <w:pPr>
        <w:ind w:left="1374" w:hanging="360"/>
      </w:pPr>
    </w:lvl>
    <w:lvl w:ilvl="1" w:tplc="0C0A0019" w:tentative="1">
      <w:start w:val="1"/>
      <w:numFmt w:val="lowerLetter"/>
      <w:lvlText w:val="%2."/>
      <w:lvlJc w:val="left"/>
      <w:pPr>
        <w:ind w:left="2094" w:hanging="360"/>
      </w:pPr>
    </w:lvl>
    <w:lvl w:ilvl="2" w:tplc="0C0A001B" w:tentative="1">
      <w:start w:val="1"/>
      <w:numFmt w:val="lowerRoman"/>
      <w:lvlText w:val="%3."/>
      <w:lvlJc w:val="right"/>
      <w:pPr>
        <w:ind w:left="2814" w:hanging="180"/>
      </w:pPr>
    </w:lvl>
    <w:lvl w:ilvl="3" w:tplc="0C0A000F" w:tentative="1">
      <w:start w:val="1"/>
      <w:numFmt w:val="decimal"/>
      <w:lvlText w:val="%4."/>
      <w:lvlJc w:val="left"/>
      <w:pPr>
        <w:ind w:left="3534" w:hanging="360"/>
      </w:pPr>
    </w:lvl>
    <w:lvl w:ilvl="4" w:tplc="0C0A0019" w:tentative="1">
      <w:start w:val="1"/>
      <w:numFmt w:val="lowerLetter"/>
      <w:lvlText w:val="%5."/>
      <w:lvlJc w:val="left"/>
      <w:pPr>
        <w:ind w:left="4254" w:hanging="360"/>
      </w:pPr>
    </w:lvl>
    <w:lvl w:ilvl="5" w:tplc="0C0A001B" w:tentative="1">
      <w:start w:val="1"/>
      <w:numFmt w:val="lowerRoman"/>
      <w:lvlText w:val="%6."/>
      <w:lvlJc w:val="right"/>
      <w:pPr>
        <w:ind w:left="4974" w:hanging="180"/>
      </w:pPr>
    </w:lvl>
    <w:lvl w:ilvl="6" w:tplc="0C0A000F" w:tentative="1">
      <w:start w:val="1"/>
      <w:numFmt w:val="decimal"/>
      <w:lvlText w:val="%7."/>
      <w:lvlJc w:val="left"/>
      <w:pPr>
        <w:ind w:left="5694" w:hanging="360"/>
      </w:pPr>
    </w:lvl>
    <w:lvl w:ilvl="7" w:tplc="0C0A0019" w:tentative="1">
      <w:start w:val="1"/>
      <w:numFmt w:val="lowerLetter"/>
      <w:lvlText w:val="%8."/>
      <w:lvlJc w:val="left"/>
      <w:pPr>
        <w:ind w:left="6414" w:hanging="360"/>
      </w:pPr>
    </w:lvl>
    <w:lvl w:ilvl="8" w:tplc="0C0A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6" w15:restartNumberingAfterBreak="0">
    <w:nsid w:val="40815549"/>
    <w:multiLevelType w:val="hybridMultilevel"/>
    <w:tmpl w:val="0456AE06"/>
    <w:lvl w:ilvl="0" w:tplc="33965F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62A753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2301A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3A4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C88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8CA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DE2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6E37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DC22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3D45CD2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4221BDD"/>
    <w:multiLevelType w:val="hybridMultilevel"/>
    <w:tmpl w:val="67DE1852"/>
    <w:lvl w:ilvl="0" w:tplc="9CB07E9C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5E095C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7430C8B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7A246D7"/>
    <w:multiLevelType w:val="multilevel"/>
    <w:tmpl w:val="B4FA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6469D6"/>
    <w:multiLevelType w:val="hybridMultilevel"/>
    <w:tmpl w:val="027A3E4E"/>
    <w:lvl w:ilvl="0" w:tplc="90D4A7AC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8A7BE8"/>
    <w:multiLevelType w:val="multilevel"/>
    <w:tmpl w:val="ABB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A2883"/>
    <w:multiLevelType w:val="multilevel"/>
    <w:tmpl w:val="E0B6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B958CA"/>
    <w:multiLevelType w:val="hybridMultilevel"/>
    <w:tmpl w:val="FEDCD1D0"/>
    <w:lvl w:ilvl="0" w:tplc="8B9091A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A658B"/>
    <w:multiLevelType w:val="hybridMultilevel"/>
    <w:tmpl w:val="172C4CE4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2F1E86"/>
    <w:multiLevelType w:val="hybridMultilevel"/>
    <w:tmpl w:val="6F6886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80756A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689692C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AC31A6C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09F5EB5"/>
    <w:multiLevelType w:val="singleLevel"/>
    <w:tmpl w:val="33964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4F5199E"/>
    <w:multiLevelType w:val="multilevel"/>
    <w:tmpl w:val="CF2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494BD0"/>
    <w:multiLevelType w:val="multilevel"/>
    <w:tmpl w:val="3E7C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057704"/>
    <w:multiLevelType w:val="hybridMultilevel"/>
    <w:tmpl w:val="4F04B280"/>
    <w:lvl w:ilvl="0" w:tplc="0C0A0017">
      <w:start w:val="1"/>
      <w:numFmt w:val="lowerLetter"/>
      <w:lvlText w:val="%1)"/>
      <w:lvlJc w:val="left"/>
      <w:pPr>
        <w:ind w:left="1374" w:hanging="360"/>
      </w:pPr>
    </w:lvl>
    <w:lvl w:ilvl="1" w:tplc="0C0A0019" w:tentative="1">
      <w:start w:val="1"/>
      <w:numFmt w:val="lowerLetter"/>
      <w:lvlText w:val="%2."/>
      <w:lvlJc w:val="left"/>
      <w:pPr>
        <w:ind w:left="2094" w:hanging="360"/>
      </w:pPr>
    </w:lvl>
    <w:lvl w:ilvl="2" w:tplc="0C0A001B" w:tentative="1">
      <w:start w:val="1"/>
      <w:numFmt w:val="lowerRoman"/>
      <w:lvlText w:val="%3."/>
      <w:lvlJc w:val="right"/>
      <w:pPr>
        <w:ind w:left="2814" w:hanging="180"/>
      </w:pPr>
    </w:lvl>
    <w:lvl w:ilvl="3" w:tplc="0C0A000F" w:tentative="1">
      <w:start w:val="1"/>
      <w:numFmt w:val="decimal"/>
      <w:lvlText w:val="%4."/>
      <w:lvlJc w:val="left"/>
      <w:pPr>
        <w:ind w:left="3534" w:hanging="360"/>
      </w:pPr>
    </w:lvl>
    <w:lvl w:ilvl="4" w:tplc="0C0A0019" w:tentative="1">
      <w:start w:val="1"/>
      <w:numFmt w:val="lowerLetter"/>
      <w:lvlText w:val="%5."/>
      <w:lvlJc w:val="left"/>
      <w:pPr>
        <w:ind w:left="4254" w:hanging="360"/>
      </w:pPr>
    </w:lvl>
    <w:lvl w:ilvl="5" w:tplc="0C0A001B" w:tentative="1">
      <w:start w:val="1"/>
      <w:numFmt w:val="lowerRoman"/>
      <w:lvlText w:val="%6."/>
      <w:lvlJc w:val="right"/>
      <w:pPr>
        <w:ind w:left="4974" w:hanging="180"/>
      </w:pPr>
    </w:lvl>
    <w:lvl w:ilvl="6" w:tplc="0C0A000F" w:tentative="1">
      <w:start w:val="1"/>
      <w:numFmt w:val="decimal"/>
      <w:lvlText w:val="%7."/>
      <w:lvlJc w:val="left"/>
      <w:pPr>
        <w:ind w:left="5694" w:hanging="360"/>
      </w:pPr>
    </w:lvl>
    <w:lvl w:ilvl="7" w:tplc="0C0A0019" w:tentative="1">
      <w:start w:val="1"/>
      <w:numFmt w:val="lowerLetter"/>
      <w:lvlText w:val="%8."/>
      <w:lvlJc w:val="left"/>
      <w:pPr>
        <w:ind w:left="6414" w:hanging="360"/>
      </w:pPr>
    </w:lvl>
    <w:lvl w:ilvl="8" w:tplc="0C0A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5" w15:restartNumberingAfterBreak="0">
    <w:nsid w:val="7A4C06F9"/>
    <w:multiLevelType w:val="multilevel"/>
    <w:tmpl w:val="55C2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BA6B3B"/>
    <w:multiLevelType w:val="hybridMultilevel"/>
    <w:tmpl w:val="B4523C6A"/>
    <w:lvl w:ilvl="0" w:tplc="EBFA61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BE9E6A1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b w:val="0"/>
        <w:bCs w:val="0"/>
        <w:i w:val="0"/>
        <w:iCs w:val="0"/>
        <w:sz w:val="24"/>
        <w:szCs w:val="24"/>
      </w:rPr>
    </w:lvl>
    <w:lvl w:ilvl="2" w:tplc="2F3A3B8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388E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62BD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2AA0A3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269F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864F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22585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39"/>
  </w:num>
  <w:num w:numId="4">
    <w:abstractNumId w:val="2"/>
  </w:num>
  <w:num w:numId="5">
    <w:abstractNumId w:val="10"/>
  </w:num>
  <w:num w:numId="6">
    <w:abstractNumId w:val="29"/>
  </w:num>
  <w:num w:numId="7">
    <w:abstractNumId w:val="30"/>
  </w:num>
  <w:num w:numId="8">
    <w:abstractNumId w:val="5"/>
  </w:num>
  <w:num w:numId="9">
    <w:abstractNumId w:val="41"/>
  </w:num>
  <w:num w:numId="10">
    <w:abstractNumId w:val="38"/>
  </w:num>
  <w:num w:numId="11">
    <w:abstractNumId w:val="27"/>
  </w:num>
  <w:num w:numId="12">
    <w:abstractNumId w:val="40"/>
  </w:num>
  <w:num w:numId="13">
    <w:abstractNumId w:val="21"/>
  </w:num>
  <w:num w:numId="14">
    <w:abstractNumId w:val="26"/>
  </w:num>
  <w:num w:numId="15">
    <w:abstractNumId w:val="11"/>
  </w:num>
  <w:num w:numId="16">
    <w:abstractNumId w:val="22"/>
  </w:num>
  <w:num w:numId="17">
    <w:abstractNumId w:val="0"/>
  </w:num>
  <w:num w:numId="18">
    <w:abstractNumId w:val="46"/>
  </w:num>
  <w:num w:numId="19">
    <w:abstractNumId w:val="15"/>
  </w:num>
  <w:num w:numId="20">
    <w:abstractNumId w:val="9"/>
  </w:num>
  <w:num w:numId="21">
    <w:abstractNumId w:val="23"/>
  </w:num>
  <w:num w:numId="22">
    <w:abstractNumId w:val="37"/>
  </w:num>
  <w:num w:numId="23">
    <w:abstractNumId w:val="18"/>
  </w:num>
  <w:num w:numId="24">
    <w:abstractNumId w:val="28"/>
  </w:num>
  <w:num w:numId="25">
    <w:abstractNumId w:val="24"/>
  </w:num>
  <w:num w:numId="26">
    <w:abstractNumId w:val="12"/>
  </w:num>
  <w:num w:numId="27">
    <w:abstractNumId w:val="44"/>
  </w:num>
  <w:num w:numId="28">
    <w:abstractNumId w:val="25"/>
  </w:num>
  <w:num w:numId="29">
    <w:abstractNumId w:val="35"/>
  </w:num>
  <w:num w:numId="30">
    <w:abstractNumId w:val="32"/>
  </w:num>
  <w:num w:numId="31">
    <w:abstractNumId w:val="36"/>
  </w:num>
  <w:num w:numId="32">
    <w:abstractNumId w:val="6"/>
  </w:num>
  <w:num w:numId="33">
    <w:abstractNumId w:val="17"/>
  </w:num>
  <w:num w:numId="34">
    <w:abstractNumId w:val="20"/>
  </w:num>
  <w:num w:numId="35">
    <w:abstractNumId w:val="8"/>
  </w:num>
  <w:num w:numId="36">
    <w:abstractNumId w:val="34"/>
  </w:num>
  <w:num w:numId="37">
    <w:abstractNumId w:val="33"/>
  </w:num>
  <w:num w:numId="38">
    <w:abstractNumId w:val="43"/>
  </w:num>
  <w:num w:numId="39">
    <w:abstractNumId w:val="4"/>
  </w:num>
  <w:num w:numId="40">
    <w:abstractNumId w:val="14"/>
  </w:num>
  <w:num w:numId="41">
    <w:abstractNumId w:val="42"/>
  </w:num>
  <w:num w:numId="42">
    <w:abstractNumId w:val="1"/>
  </w:num>
  <w:num w:numId="43">
    <w:abstractNumId w:val="19"/>
  </w:num>
  <w:num w:numId="44">
    <w:abstractNumId w:val="16"/>
  </w:num>
  <w:num w:numId="45">
    <w:abstractNumId w:val="31"/>
  </w:num>
  <w:num w:numId="46">
    <w:abstractNumId w:val="45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D5"/>
    <w:rsid w:val="00007A11"/>
    <w:rsid w:val="00025AB9"/>
    <w:rsid w:val="00031544"/>
    <w:rsid w:val="00044197"/>
    <w:rsid w:val="00044E35"/>
    <w:rsid w:val="000500EF"/>
    <w:rsid w:val="000556E8"/>
    <w:rsid w:val="00065118"/>
    <w:rsid w:val="000667CD"/>
    <w:rsid w:val="000718F6"/>
    <w:rsid w:val="0007211B"/>
    <w:rsid w:val="00072E22"/>
    <w:rsid w:val="00083876"/>
    <w:rsid w:val="000A02EF"/>
    <w:rsid w:val="000A2290"/>
    <w:rsid w:val="000C017B"/>
    <w:rsid w:val="000C390F"/>
    <w:rsid w:val="000D44AE"/>
    <w:rsid w:val="000D4738"/>
    <w:rsid w:val="000D75C4"/>
    <w:rsid w:val="000D7FD1"/>
    <w:rsid w:val="000E2011"/>
    <w:rsid w:val="000E2D04"/>
    <w:rsid w:val="000F26CE"/>
    <w:rsid w:val="000F4E27"/>
    <w:rsid w:val="00100DA6"/>
    <w:rsid w:val="0010364B"/>
    <w:rsid w:val="001049FA"/>
    <w:rsid w:val="00105A6A"/>
    <w:rsid w:val="00106A5D"/>
    <w:rsid w:val="00115600"/>
    <w:rsid w:val="00115794"/>
    <w:rsid w:val="00120EA7"/>
    <w:rsid w:val="001215EF"/>
    <w:rsid w:val="00121EB6"/>
    <w:rsid w:val="001320F1"/>
    <w:rsid w:val="001467AF"/>
    <w:rsid w:val="00165736"/>
    <w:rsid w:val="00166FF3"/>
    <w:rsid w:val="00170696"/>
    <w:rsid w:val="0017091B"/>
    <w:rsid w:val="001860C9"/>
    <w:rsid w:val="00187961"/>
    <w:rsid w:val="001A1511"/>
    <w:rsid w:val="001A6895"/>
    <w:rsid w:val="001B2EF8"/>
    <w:rsid w:val="001C1E58"/>
    <w:rsid w:val="001C2CC3"/>
    <w:rsid w:val="001C3653"/>
    <w:rsid w:val="001C4529"/>
    <w:rsid w:val="001C5FCE"/>
    <w:rsid w:val="001F5AEB"/>
    <w:rsid w:val="001F6BF2"/>
    <w:rsid w:val="002106B6"/>
    <w:rsid w:val="00220524"/>
    <w:rsid w:val="00220A51"/>
    <w:rsid w:val="0022570C"/>
    <w:rsid w:val="0022781B"/>
    <w:rsid w:val="00227B92"/>
    <w:rsid w:val="00242E77"/>
    <w:rsid w:val="002571CE"/>
    <w:rsid w:val="002667CA"/>
    <w:rsid w:val="002742AD"/>
    <w:rsid w:val="00276B35"/>
    <w:rsid w:val="00286D94"/>
    <w:rsid w:val="00291C4C"/>
    <w:rsid w:val="00297D28"/>
    <w:rsid w:val="002A02E0"/>
    <w:rsid w:val="002A0CE5"/>
    <w:rsid w:val="002C4C9E"/>
    <w:rsid w:val="002F426B"/>
    <w:rsid w:val="002F4865"/>
    <w:rsid w:val="0030385F"/>
    <w:rsid w:val="00303B09"/>
    <w:rsid w:val="00317A6B"/>
    <w:rsid w:val="0033567D"/>
    <w:rsid w:val="00337EF2"/>
    <w:rsid w:val="0034073A"/>
    <w:rsid w:val="00340EC6"/>
    <w:rsid w:val="0035699B"/>
    <w:rsid w:val="00360B18"/>
    <w:rsid w:val="003617FC"/>
    <w:rsid w:val="00361805"/>
    <w:rsid w:val="00363FDB"/>
    <w:rsid w:val="00367F7F"/>
    <w:rsid w:val="00370902"/>
    <w:rsid w:val="00375591"/>
    <w:rsid w:val="00377E58"/>
    <w:rsid w:val="003A08C2"/>
    <w:rsid w:val="003A13A1"/>
    <w:rsid w:val="003A5592"/>
    <w:rsid w:val="003C4779"/>
    <w:rsid w:val="003D0797"/>
    <w:rsid w:val="003D5939"/>
    <w:rsid w:val="003E2CB8"/>
    <w:rsid w:val="004111B9"/>
    <w:rsid w:val="00412043"/>
    <w:rsid w:val="00415FB0"/>
    <w:rsid w:val="00417701"/>
    <w:rsid w:val="004254FB"/>
    <w:rsid w:val="004276BE"/>
    <w:rsid w:val="00427BF0"/>
    <w:rsid w:val="004329A0"/>
    <w:rsid w:val="004400F0"/>
    <w:rsid w:val="004508A8"/>
    <w:rsid w:val="004546C8"/>
    <w:rsid w:val="004573D0"/>
    <w:rsid w:val="00462EA6"/>
    <w:rsid w:val="00465BAF"/>
    <w:rsid w:val="004660A9"/>
    <w:rsid w:val="00470DD2"/>
    <w:rsid w:val="00472559"/>
    <w:rsid w:val="00483859"/>
    <w:rsid w:val="004935C0"/>
    <w:rsid w:val="00495C06"/>
    <w:rsid w:val="004C2717"/>
    <w:rsid w:val="004C6D3C"/>
    <w:rsid w:val="004D726D"/>
    <w:rsid w:val="004E1836"/>
    <w:rsid w:val="004E7B40"/>
    <w:rsid w:val="004F3509"/>
    <w:rsid w:val="004F54C3"/>
    <w:rsid w:val="00500084"/>
    <w:rsid w:val="005014FA"/>
    <w:rsid w:val="00506F73"/>
    <w:rsid w:val="005071CC"/>
    <w:rsid w:val="0052146C"/>
    <w:rsid w:val="00522C8E"/>
    <w:rsid w:val="005400F6"/>
    <w:rsid w:val="00550611"/>
    <w:rsid w:val="005524BA"/>
    <w:rsid w:val="0055593E"/>
    <w:rsid w:val="00560004"/>
    <w:rsid w:val="005648A5"/>
    <w:rsid w:val="00572A1E"/>
    <w:rsid w:val="00583060"/>
    <w:rsid w:val="005906DC"/>
    <w:rsid w:val="00593967"/>
    <w:rsid w:val="0059405F"/>
    <w:rsid w:val="00595605"/>
    <w:rsid w:val="005A1576"/>
    <w:rsid w:val="005A20DC"/>
    <w:rsid w:val="005A2AC0"/>
    <w:rsid w:val="005B6F2D"/>
    <w:rsid w:val="005C1D42"/>
    <w:rsid w:val="005C2280"/>
    <w:rsid w:val="005C7D75"/>
    <w:rsid w:val="005F0198"/>
    <w:rsid w:val="005F4328"/>
    <w:rsid w:val="005F6C07"/>
    <w:rsid w:val="00604864"/>
    <w:rsid w:val="00607562"/>
    <w:rsid w:val="006153AD"/>
    <w:rsid w:val="0061627D"/>
    <w:rsid w:val="00623247"/>
    <w:rsid w:val="0063433D"/>
    <w:rsid w:val="006469D0"/>
    <w:rsid w:val="006475DB"/>
    <w:rsid w:val="00652B32"/>
    <w:rsid w:val="006628A9"/>
    <w:rsid w:val="00666273"/>
    <w:rsid w:val="006848D0"/>
    <w:rsid w:val="0068599D"/>
    <w:rsid w:val="006934BD"/>
    <w:rsid w:val="006A5691"/>
    <w:rsid w:val="006B4532"/>
    <w:rsid w:val="006C2727"/>
    <w:rsid w:val="006C6C82"/>
    <w:rsid w:val="006D3B90"/>
    <w:rsid w:val="006D6F9D"/>
    <w:rsid w:val="006E15F1"/>
    <w:rsid w:val="006E46F9"/>
    <w:rsid w:val="006F0022"/>
    <w:rsid w:val="006F3BDE"/>
    <w:rsid w:val="006F4455"/>
    <w:rsid w:val="00711460"/>
    <w:rsid w:val="00717771"/>
    <w:rsid w:val="00722622"/>
    <w:rsid w:val="007448C5"/>
    <w:rsid w:val="0074546D"/>
    <w:rsid w:val="00745B6B"/>
    <w:rsid w:val="007522AE"/>
    <w:rsid w:val="00756A24"/>
    <w:rsid w:val="00764967"/>
    <w:rsid w:val="0078139D"/>
    <w:rsid w:val="0078750F"/>
    <w:rsid w:val="00791E21"/>
    <w:rsid w:val="007B10A6"/>
    <w:rsid w:val="007B4039"/>
    <w:rsid w:val="007C13F1"/>
    <w:rsid w:val="007C5BDD"/>
    <w:rsid w:val="007D0CE6"/>
    <w:rsid w:val="007D64AD"/>
    <w:rsid w:val="007D70B1"/>
    <w:rsid w:val="007E302A"/>
    <w:rsid w:val="007E46ED"/>
    <w:rsid w:val="007F0A91"/>
    <w:rsid w:val="007F0DEE"/>
    <w:rsid w:val="007F182C"/>
    <w:rsid w:val="00805586"/>
    <w:rsid w:val="008062A9"/>
    <w:rsid w:val="00817410"/>
    <w:rsid w:val="008256AA"/>
    <w:rsid w:val="00825A46"/>
    <w:rsid w:val="008266F5"/>
    <w:rsid w:val="008277BE"/>
    <w:rsid w:val="00860363"/>
    <w:rsid w:val="00863317"/>
    <w:rsid w:val="00876E6E"/>
    <w:rsid w:val="008865DA"/>
    <w:rsid w:val="00886DA9"/>
    <w:rsid w:val="0089296C"/>
    <w:rsid w:val="008976F0"/>
    <w:rsid w:val="008D1132"/>
    <w:rsid w:val="008D6CCD"/>
    <w:rsid w:val="008E42FF"/>
    <w:rsid w:val="008E6D44"/>
    <w:rsid w:val="008F52AF"/>
    <w:rsid w:val="008F7C3A"/>
    <w:rsid w:val="0090712D"/>
    <w:rsid w:val="00943D6B"/>
    <w:rsid w:val="009537DC"/>
    <w:rsid w:val="00954929"/>
    <w:rsid w:val="009635B8"/>
    <w:rsid w:val="00964893"/>
    <w:rsid w:val="00965204"/>
    <w:rsid w:val="00965AA2"/>
    <w:rsid w:val="0097333E"/>
    <w:rsid w:val="0098516E"/>
    <w:rsid w:val="00997313"/>
    <w:rsid w:val="009A0EFC"/>
    <w:rsid w:val="009C77C6"/>
    <w:rsid w:val="009E4F63"/>
    <w:rsid w:val="009F5C2D"/>
    <w:rsid w:val="00A07060"/>
    <w:rsid w:val="00A20384"/>
    <w:rsid w:val="00A22DED"/>
    <w:rsid w:val="00A32E66"/>
    <w:rsid w:val="00A67A80"/>
    <w:rsid w:val="00A72A34"/>
    <w:rsid w:val="00A827DC"/>
    <w:rsid w:val="00A9695D"/>
    <w:rsid w:val="00AA0645"/>
    <w:rsid w:val="00AA1813"/>
    <w:rsid w:val="00AA2959"/>
    <w:rsid w:val="00AA63DF"/>
    <w:rsid w:val="00AB5770"/>
    <w:rsid w:val="00AC17AB"/>
    <w:rsid w:val="00AC517E"/>
    <w:rsid w:val="00AC5B0B"/>
    <w:rsid w:val="00AD4088"/>
    <w:rsid w:val="00AD471B"/>
    <w:rsid w:val="00AD4B97"/>
    <w:rsid w:val="00AD53D5"/>
    <w:rsid w:val="00AE7ACF"/>
    <w:rsid w:val="00B02B28"/>
    <w:rsid w:val="00B07011"/>
    <w:rsid w:val="00B167E3"/>
    <w:rsid w:val="00B22629"/>
    <w:rsid w:val="00B31B66"/>
    <w:rsid w:val="00B344B8"/>
    <w:rsid w:val="00B346C9"/>
    <w:rsid w:val="00B44864"/>
    <w:rsid w:val="00B75A4C"/>
    <w:rsid w:val="00B762F6"/>
    <w:rsid w:val="00B842BF"/>
    <w:rsid w:val="00B92808"/>
    <w:rsid w:val="00BB1A7D"/>
    <w:rsid w:val="00BD3B01"/>
    <w:rsid w:val="00BE69EC"/>
    <w:rsid w:val="00BF1A90"/>
    <w:rsid w:val="00BF1AE0"/>
    <w:rsid w:val="00C1679C"/>
    <w:rsid w:val="00C24990"/>
    <w:rsid w:val="00C24A27"/>
    <w:rsid w:val="00C36A7B"/>
    <w:rsid w:val="00C41ABE"/>
    <w:rsid w:val="00C47641"/>
    <w:rsid w:val="00C514FE"/>
    <w:rsid w:val="00C53054"/>
    <w:rsid w:val="00C53244"/>
    <w:rsid w:val="00C612CC"/>
    <w:rsid w:val="00C619A6"/>
    <w:rsid w:val="00C747C5"/>
    <w:rsid w:val="00C83784"/>
    <w:rsid w:val="00C920AC"/>
    <w:rsid w:val="00CA40BB"/>
    <w:rsid w:val="00CA7B4C"/>
    <w:rsid w:val="00CB21CC"/>
    <w:rsid w:val="00CC701A"/>
    <w:rsid w:val="00CD2E91"/>
    <w:rsid w:val="00CD4F45"/>
    <w:rsid w:val="00CE19BB"/>
    <w:rsid w:val="00CE5FCC"/>
    <w:rsid w:val="00CE7B53"/>
    <w:rsid w:val="00CF1C30"/>
    <w:rsid w:val="00D05478"/>
    <w:rsid w:val="00D0590A"/>
    <w:rsid w:val="00D05E66"/>
    <w:rsid w:val="00D06685"/>
    <w:rsid w:val="00D11252"/>
    <w:rsid w:val="00D11358"/>
    <w:rsid w:val="00D23C12"/>
    <w:rsid w:val="00D26548"/>
    <w:rsid w:val="00D30FFE"/>
    <w:rsid w:val="00D561F6"/>
    <w:rsid w:val="00D653AD"/>
    <w:rsid w:val="00D74947"/>
    <w:rsid w:val="00D81365"/>
    <w:rsid w:val="00D900BF"/>
    <w:rsid w:val="00D96737"/>
    <w:rsid w:val="00D97B95"/>
    <w:rsid w:val="00DA2512"/>
    <w:rsid w:val="00DA570B"/>
    <w:rsid w:val="00DA77A7"/>
    <w:rsid w:val="00DC014C"/>
    <w:rsid w:val="00DC5F41"/>
    <w:rsid w:val="00DD0E43"/>
    <w:rsid w:val="00DD1864"/>
    <w:rsid w:val="00DD23E3"/>
    <w:rsid w:val="00DD41F8"/>
    <w:rsid w:val="00DE7F1F"/>
    <w:rsid w:val="00DF6DDE"/>
    <w:rsid w:val="00E10ABE"/>
    <w:rsid w:val="00E1289B"/>
    <w:rsid w:val="00E12EC3"/>
    <w:rsid w:val="00E351F4"/>
    <w:rsid w:val="00E373B3"/>
    <w:rsid w:val="00E439F6"/>
    <w:rsid w:val="00E467CC"/>
    <w:rsid w:val="00E508B6"/>
    <w:rsid w:val="00E50A94"/>
    <w:rsid w:val="00E6426B"/>
    <w:rsid w:val="00E66DD0"/>
    <w:rsid w:val="00E66FE7"/>
    <w:rsid w:val="00E74DA9"/>
    <w:rsid w:val="00E820AD"/>
    <w:rsid w:val="00E844AC"/>
    <w:rsid w:val="00E87D22"/>
    <w:rsid w:val="00EA40F4"/>
    <w:rsid w:val="00EB2777"/>
    <w:rsid w:val="00EB4961"/>
    <w:rsid w:val="00ED147A"/>
    <w:rsid w:val="00ED28F6"/>
    <w:rsid w:val="00ED478A"/>
    <w:rsid w:val="00EE6DBF"/>
    <w:rsid w:val="00EE7E5E"/>
    <w:rsid w:val="00EF5803"/>
    <w:rsid w:val="00F14CB7"/>
    <w:rsid w:val="00F1587C"/>
    <w:rsid w:val="00F311D9"/>
    <w:rsid w:val="00F35F07"/>
    <w:rsid w:val="00F36A8E"/>
    <w:rsid w:val="00F44491"/>
    <w:rsid w:val="00F54419"/>
    <w:rsid w:val="00FB1AB5"/>
    <w:rsid w:val="00FB22CA"/>
    <w:rsid w:val="00FB6101"/>
    <w:rsid w:val="00FB775F"/>
    <w:rsid w:val="00FC0DA9"/>
    <w:rsid w:val="00FD3967"/>
    <w:rsid w:val="00FD55AF"/>
    <w:rsid w:val="00FE5764"/>
    <w:rsid w:val="00FE7BC3"/>
    <w:rsid w:val="00FF1ACB"/>
    <w:rsid w:val="00FF6393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3F8A94-A01A-4EAC-8BCD-8F877F1F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902"/>
  </w:style>
  <w:style w:type="paragraph" w:styleId="Ttulo1">
    <w:name w:val="heading 1"/>
    <w:basedOn w:val="Normal"/>
    <w:next w:val="Normal"/>
    <w:qFormat/>
    <w:rsid w:val="00997313"/>
    <w:pPr>
      <w:keepNext/>
      <w:outlineLvl w:val="0"/>
    </w:pPr>
    <w:rPr>
      <w:b/>
      <w:sz w:val="24"/>
      <w:u w:val="single"/>
      <w:lang w:val="es-ES_tradnl"/>
    </w:rPr>
  </w:style>
  <w:style w:type="paragraph" w:styleId="Ttulo2">
    <w:name w:val="heading 2"/>
    <w:basedOn w:val="Normal"/>
    <w:next w:val="Normal"/>
    <w:qFormat/>
    <w:rsid w:val="00997313"/>
    <w:pPr>
      <w:keepNext/>
      <w:spacing w:line="360" w:lineRule="auto"/>
      <w:jc w:val="right"/>
      <w:outlineLvl w:val="1"/>
    </w:pPr>
    <w:rPr>
      <w:rFonts w:ascii="Courier New" w:hAnsi="Courier New" w:cs="Courier New"/>
      <w:b/>
      <w:bCs/>
    </w:rPr>
  </w:style>
  <w:style w:type="paragraph" w:styleId="Ttulo3">
    <w:name w:val="heading 3"/>
    <w:basedOn w:val="Normal"/>
    <w:next w:val="Normal"/>
    <w:qFormat/>
    <w:rsid w:val="00997313"/>
    <w:pPr>
      <w:keepNext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501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97313"/>
    <w:rPr>
      <w:rFonts w:ascii="Arial" w:hAnsi="Arial"/>
      <w:sz w:val="22"/>
    </w:rPr>
  </w:style>
  <w:style w:type="paragraph" w:styleId="Textoindependiente2">
    <w:name w:val="Body Text 2"/>
    <w:basedOn w:val="Normal"/>
    <w:rsid w:val="00997313"/>
    <w:pPr>
      <w:spacing w:line="360" w:lineRule="auto"/>
      <w:jc w:val="both"/>
    </w:pPr>
    <w:rPr>
      <w:rFonts w:ascii="Arial" w:hAnsi="Arial"/>
      <w:b/>
      <w:sz w:val="22"/>
    </w:rPr>
  </w:style>
  <w:style w:type="paragraph" w:styleId="Piedepgina">
    <w:name w:val="footer"/>
    <w:basedOn w:val="Normal"/>
    <w:link w:val="PiedepginaCar"/>
    <w:rsid w:val="0099731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97313"/>
  </w:style>
  <w:style w:type="paragraph" w:styleId="Encabezado">
    <w:name w:val="header"/>
    <w:basedOn w:val="Normal"/>
    <w:rsid w:val="00997313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link w:val="Textoindependiente3Car"/>
    <w:rsid w:val="00997313"/>
    <w:pPr>
      <w:spacing w:line="360" w:lineRule="auto"/>
      <w:jc w:val="center"/>
    </w:pPr>
    <w:rPr>
      <w:rFonts w:ascii="Arial" w:hAnsi="Arial"/>
      <w:b/>
      <w:sz w:val="22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74546D"/>
    <w:rPr>
      <w:lang w:val="es-ES" w:eastAsia="es-ES"/>
    </w:rPr>
  </w:style>
  <w:style w:type="table" w:styleId="Tablaconcuadrcula">
    <w:name w:val="Table Grid"/>
    <w:basedOn w:val="Tablanormal"/>
    <w:rsid w:val="001C1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C014C"/>
    <w:rPr>
      <w:color w:val="808080"/>
    </w:rPr>
  </w:style>
  <w:style w:type="paragraph" w:styleId="Textodeglobo">
    <w:name w:val="Balloon Text"/>
    <w:basedOn w:val="Normal"/>
    <w:link w:val="TextodegloboCar"/>
    <w:rsid w:val="00DC01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C014C"/>
    <w:rPr>
      <w:rFonts w:ascii="Tahoma" w:hAnsi="Tahoma" w:cs="Tahoma"/>
      <w:sz w:val="16"/>
      <w:szCs w:val="16"/>
    </w:rPr>
  </w:style>
  <w:style w:type="character" w:customStyle="1" w:styleId="Estilo1">
    <w:name w:val="Estilo1"/>
    <w:basedOn w:val="Fuentedeprrafopredeter"/>
    <w:uiPriority w:val="1"/>
    <w:rsid w:val="00044197"/>
  </w:style>
  <w:style w:type="paragraph" w:styleId="Prrafodelista">
    <w:name w:val="List Paragraph"/>
    <w:basedOn w:val="Normal"/>
    <w:uiPriority w:val="34"/>
    <w:qFormat/>
    <w:rsid w:val="00367F7F"/>
    <w:pPr>
      <w:ind w:left="720"/>
      <w:contextualSpacing/>
    </w:pPr>
  </w:style>
  <w:style w:type="paragraph" w:styleId="Sinespaciado">
    <w:name w:val="No Spacing"/>
    <w:uiPriority w:val="1"/>
    <w:qFormat/>
    <w:rsid w:val="008F7C3A"/>
    <w:rPr>
      <w:rFonts w:ascii="Calibri" w:eastAsia="Calibri" w:hAnsi="Calibri"/>
      <w:sz w:val="22"/>
      <w:szCs w:val="22"/>
      <w:lang w:val="es-GT" w:eastAsia="en-US"/>
    </w:rPr>
  </w:style>
  <w:style w:type="character" w:customStyle="1" w:styleId="Textoindependiente3Car">
    <w:name w:val="Texto independiente 3 Car"/>
    <w:basedOn w:val="Fuentedeprrafopredeter"/>
    <w:link w:val="Textoindependiente3"/>
    <w:rsid w:val="00FB775F"/>
    <w:rPr>
      <w:rFonts w:ascii="Arial" w:hAnsi="Arial"/>
      <w:b/>
      <w:sz w:val="22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E844AC"/>
    <w:pPr>
      <w:spacing w:before="100" w:beforeAutospacing="1" w:after="100" w:afterAutospacing="1"/>
    </w:pPr>
    <w:rPr>
      <w:sz w:val="24"/>
      <w:szCs w:val="24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44AC"/>
    <w:rPr>
      <w:b/>
      <w:bCs/>
    </w:rPr>
  </w:style>
  <w:style w:type="character" w:customStyle="1" w:styleId="Ttulo4Car">
    <w:name w:val="Título 4 Car"/>
    <w:basedOn w:val="Fuentedeprrafopredeter"/>
    <w:link w:val="Ttulo4"/>
    <w:semiHidden/>
    <w:rsid w:val="005014F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&#241;o\Desktop\Plantillas%20de%20Auditoria%20Nias\2%20FASE%20PLANEACION\26.1%20Solicitud%20de%20Inform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26.1 Solicitud de Información</Template>
  <TotalTime>91</TotalTime>
  <Pages>4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inicial</vt:lpstr>
    </vt:vector>
  </TitlesOfParts>
  <Company>Grupo de Auditores Públicos, S.A.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inicial</dc:title>
  <dc:creator>Toño</dc:creator>
  <cp:lastModifiedBy>Victor Juárez</cp:lastModifiedBy>
  <cp:revision>203</cp:revision>
  <cp:lastPrinted>2008-10-14T17:04:00Z</cp:lastPrinted>
  <dcterms:created xsi:type="dcterms:W3CDTF">2020-04-18T00:14:00Z</dcterms:created>
  <dcterms:modified xsi:type="dcterms:W3CDTF">2025-04-08T02:58:00Z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breEmpresa">
    <vt:lpwstr> </vt:lpwstr>
  </property>
  <property fmtid="{D5CDD505-2E9C-101B-9397-08002B2CF9AE}" pid="3" name="NombreSocioAuditor">
    <vt:lpwstr> </vt:lpwstr>
  </property>
  <property fmtid="{D5CDD505-2E9C-101B-9397-08002B2CF9AE}" pid="4" name="NombreContacto">
    <vt:lpwstr> </vt:lpwstr>
  </property>
  <property fmtid="{D5CDD505-2E9C-101B-9397-08002B2CF9AE}" pid="5" name="FechaFinEjercicioY">
    <vt:lpwstr> </vt:lpwstr>
  </property>
  <property fmtid="{D5CDD505-2E9C-101B-9397-08002B2CF9AE}" pid="6" name="FechaFinEjercicioS">
    <vt:lpwstr> </vt:lpwstr>
  </property>
  <property fmtid="{D5CDD505-2E9C-101B-9397-08002B2CF9AE}" pid="7" name="FechaFinEjer_1">
    <vt:lpwstr> </vt:lpwstr>
  </property>
  <property fmtid="{D5CDD505-2E9C-101B-9397-08002B2CF9AE}" pid="8" name="FechaFinEjer_3">
    <vt:lpwstr> </vt:lpwstr>
  </property>
  <property fmtid="{D5CDD505-2E9C-101B-9397-08002B2CF9AE}" pid="9" name="mes1">
    <vt:lpwstr> </vt:lpwstr>
  </property>
  <property fmtid="{D5CDD505-2E9C-101B-9397-08002B2CF9AE}" pid="10" name="mes2">
    <vt:lpwstr> </vt:lpwstr>
  </property>
  <property fmtid="{D5CDD505-2E9C-101B-9397-08002B2CF9AE}" pid="11" name="FechaFinEjerMas1">
    <vt:lpwstr> </vt:lpwstr>
  </property>
</Properties>
</file>